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2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7200"/>
        <w:gridCol w:w="7200"/>
      </w:tblGrid>
      <w:tr w:rsidR="002F6E35" w14:paraId="5C9BDF52" w14:textId="77777777" w:rsidTr="00AB2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</w:tcPr>
          <w:bookmarkStart w:id="0" w:name="_GoBack"/>
          <w:bookmarkEnd w:id="0"/>
          <w:p w14:paraId="43830572" w14:textId="77777777" w:rsidR="002F6E35" w:rsidRDefault="009035F5">
            <w:pPr>
              <w:pStyle w:val="Month"/>
            </w:pPr>
            <w:r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="00194A67" w:rsidRPr="00194A67">
              <w:t>February</w:t>
            </w:r>
            <w:r>
              <w:fldChar w:fldCharType="end"/>
            </w:r>
          </w:p>
        </w:tc>
        <w:tc>
          <w:tcPr>
            <w:tcW w:w="2500" w:type="pct"/>
            <w:tcBorders>
              <w:bottom w:val="none" w:sz="0" w:space="0" w:color="auto"/>
            </w:tcBorders>
          </w:tcPr>
          <w:p w14:paraId="1474B6F7" w14:textId="77777777" w:rsidR="002F6E35" w:rsidRDefault="002F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E35" w14:paraId="57B71902" w14:textId="77777777" w:rsidTr="00AB2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18" w:space="0" w:color="FFFFFF" w:themeColor="background1"/>
            </w:tcBorders>
            <w:shd w:val="clear" w:color="auto" w:fill="2E3E4A" w:themeFill="accent1" w:themeFillShade="80"/>
          </w:tcPr>
          <w:p w14:paraId="62D33277" w14:textId="77777777" w:rsidR="002F6E35" w:rsidRDefault="002F6E35"/>
        </w:tc>
        <w:tc>
          <w:tcPr>
            <w:tcW w:w="2500" w:type="pct"/>
            <w:tcBorders>
              <w:bottom w:val="single" w:sz="18" w:space="0" w:color="FFFFFF" w:themeColor="background1"/>
            </w:tcBorders>
            <w:shd w:val="clear" w:color="auto" w:fill="2E3E4A" w:themeFill="accent1" w:themeFillShade="80"/>
          </w:tcPr>
          <w:p w14:paraId="5B43EBBA" w14:textId="77777777" w:rsidR="002F6E35" w:rsidRDefault="009035F5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194A67">
              <w:t>2019</w:t>
            </w:r>
            <w:r>
              <w:fldChar w:fldCharType="end"/>
            </w:r>
          </w:p>
        </w:tc>
      </w:tr>
      <w:tr w:rsidR="002F6E35" w14:paraId="3CC03F46" w14:textId="77777777" w:rsidTr="00AB29FA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264744C9" w14:textId="77777777" w:rsidR="002F6E35" w:rsidRDefault="002F6E35">
            <w:pPr>
              <w:pStyle w:val="Title"/>
            </w:pPr>
          </w:p>
        </w:tc>
        <w:tc>
          <w:tcPr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17268B71" w14:textId="77777777" w:rsidR="002F6E35" w:rsidRDefault="002F6E35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Calendar"/>
        <w:tblW w:w="5000" w:type="pct"/>
        <w:tblLayout w:type="fixed"/>
        <w:tblLook w:val="0420" w:firstRow="1" w:lastRow="0" w:firstColumn="0" w:lastColumn="0" w:noHBand="0" w:noVBand="1"/>
        <w:tblCaption w:val="Layout table"/>
      </w:tblPr>
      <w:tblGrid>
        <w:gridCol w:w="2054"/>
        <w:gridCol w:w="2055"/>
        <w:gridCol w:w="2055"/>
        <w:gridCol w:w="2055"/>
        <w:gridCol w:w="2055"/>
        <w:gridCol w:w="2055"/>
        <w:gridCol w:w="2055"/>
      </w:tblGrid>
      <w:tr w:rsidR="002F6E35" w14:paraId="08292011" w14:textId="77777777" w:rsidTr="0019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527134494"/>
            <w:placeholder>
              <w:docPart w:val="96687F75FEBA45408141A4BA66E780C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54" w:type="dxa"/>
              </w:tcPr>
              <w:p w14:paraId="36483660" w14:textId="77777777" w:rsidR="002F6E35" w:rsidRDefault="009035F5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2055" w:type="dxa"/>
          </w:tcPr>
          <w:p w14:paraId="0B5AC177" w14:textId="77777777" w:rsidR="002F6E35" w:rsidRDefault="007E4181">
            <w:pPr>
              <w:pStyle w:val="Days"/>
            </w:pPr>
            <w:sdt>
              <w:sdtPr>
                <w:id w:val="8650153"/>
                <w:placeholder>
                  <w:docPart w:val="B102E9EEB03F47F9A31330654242BCDB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Monday</w:t>
                </w:r>
              </w:sdtContent>
            </w:sdt>
          </w:p>
        </w:tc>
        <w:tc>
          <w:tcPr>
            <w:tcW w:w="2055" w:type="dxa"/>
          </w:tcPr>
          <w:p w14:paraId="33BCBBBC" w14:textId="77777777" w:rsidR="002F6E35" w:rsidRDefault="007E4181">
            <w:pPr>
              <w:pStyle w:val="Days"/>
            </w:pPr>
            <w:sdt>
              <w:sdtPr>
                <w:id w:val="-1517691135"/>
                <w:placeholder>
                  <w:docPart w:val="980D1A7FDF284117A44958BD76539DC9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Tuesday</w:t>
                </w:r>
              </w:sdtContent>
            </w:sdt>
          </w:p>
        </w:tc>
        <w:tc>
          <w:tcPr>
            <w:tcW w:w="2055" w:type="dxa"/>
          </w:tcPr>
          <w:p w14:paraId="6A7AFC67" w14:textId="77777777" w:rsidR="002F6E35" w:rsidRDefault="007E4181">
            <w:pPr>
              <w:pStyle w:val="Days"/>
            </w:pPr>
            <w:sdt>
              <w:sdtPr>
                <w:id w:val="-1684429625"/>
                <w:placeholder>
                  <w:docPart w:val="1BDC8675BFF0474F9565599246038E52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Wednesday</w:t>
                </w:r>
              </w:sdtContent>
            </w:sdt>
          </w:p>
        </w:tc>
        <w:tc>
          <w:tcPr>
            <w:tcW w:w="2055" w:type="dxa"/>
          </w:tcPr>
          <w:p w14:paraId="0B31E4D8" w14:textId="77777777" w:rsidR="002F6E35" w:rsidRDefault="007E4181">
            <w:pPr>
              <w:pStyle w:val="Days"/>
            </w:pPr>
            <w:sdt>
              <w:sdtPr>
                <w:id w:val="-1188375605"/>
                <w:placeholder>
                  <w:docPart w:val="4E7824D488364C04A006E7427EE10209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Thursday</w:t>
                </w:r>
              </w:sdtContent>
            </w:sdt>
          </w:p>
        </w:tc>
        <w:tc>
          <w:tcPr>
            <w:tcW w:w="2055" w:type="dxa"/>
          </w:tcPr>
          <w:p w14:paraId="1424FBC0" w14:textId="77777777" w:rsidR="002F6E35" w:rsidRDefault="007E4181">
            <w:pPr>
              <w:pStyle w:val="Days"/>
            </w:pPr>
            <w:sdt>
              <w:sdtPr>
                <w:id w:val="1991825489"/>
                <w:placeholder>
                  <w:docPart w:val="23C2C3F0B6804AD4931E7CA35075EA78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Friday</w:t>
                </w:r>
              </w:sdtContent>
            </w:sdt>
          </w:p>
        </w:tc>
        <w:tc>
          <w:tcPr>
            <w:tcW w:w="2055" w:type="dxa"/>
          </w:tcPr>
          <w:p w14:paraId="69DAC0F3" w14:textId="77777777" w:rsidR="002F6E35" w:rsidRDefault="007E4181">
            <w:pPr>
              <w:pStyle w:val="Days"/>
            </w:pPr>
            <w:sdt>
              <w:sdtPr>
                <w:id w:val="115736794"/>
                <w:placeholder>
                  <w:docPart w:val="CC999FA101FC4C7191B4EA47139658B9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Saturday</w:t>
                </w:r>
              </w:sdtContent>
            </w:sdt>
          </w:p>
        </w:tc>
      </w:tr>
      <w:tr w:rsidR="002F6E35" w14:paraId="3B1E3DA0" w14:textId="77777777" w:rsidTr="00194A67">
        <w:tc>
          <w:tcPr>
            <w:tcW w:w="2054" w:type="dxa"/>
            <w:tcBorders>
              <w:bottom w:val="nil"/>
            </w:tcBorders>
          </w:tcPr>
          <w:p w14:paraId="2CBFF455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94A67">
              <w:instrText>Friday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5B0D37A5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94A67">
              <w:instrText>Friday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194A67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 w:rsidR="00FA21CA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251C9BD2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94A67">
              <w:instrText>Friday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194A67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FA21CA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559289D3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94A67">
              <w:instrText>Friday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194A67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7A49F2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71BE48E1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94A67">
              <w:instrText>Friday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194A67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7A49F2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2BFEC8CA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94A67">
              <w:instrText>Friday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7A49F2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7A49F2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94A67"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 w:rsidR="00194A67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6869BA55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94A67">
              <w:instrText>Friday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194A67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194A67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94A67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194A67">
              <w:rPr>
                <w:noProof/>
              </w:rPr>
              <w:t>2</w:t>
            </w:r>
            <w:r>
              <w:fldChar w:fldCharType="end"/>
            </w:r>
          </w:p>
        </w:tc>
      </w:tr>
      <w:tr w:rsidR="002F6E35" w14:paraId="79DA7BA0" w14:textId="77777777" w:rsidTr="00194A67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122EE870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C97C4D7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5672FC4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2A04CDD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AB1B240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E0FED62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412A1EB" w14:textId="77777777" w:rsidR="002F6E35" w:rsidRDefault="002F6E35"/>
        </w:tc>
      </w:tr>
      <w:tr w:rsidR="002F6E35" w14:paraId="7C26ED06" w14:textId="77777777" w:rsidTr="00194A67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4DC59F5D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194A67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17F7E8A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194A67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326401D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194A67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D76530D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194A67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F5D149B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194A67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0EC6B07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194A67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8D2DAF6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194A67">
              <w:rPr>
                <w:noProof/>
              </w:rPr>
              <w:t>9</w:t>
            </w:r>
            <w:r>
              <w:fldChar w:fldCharType="end"/>
            </w:r>
          </w:p>
        </w:tc>
      </w:tr>
      <w:tr w:rsidR="002F6E35" w14:paraId="73B1F181" w14:textId="77777777" w:rsidTr="00194A67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7C600154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A1FE0FD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4070BED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D61378D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59CD565" w14:textId="77777777" w:rsidR="002F6E35" w:rsidRDefault="008536FE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16BE6A4" wp14:editId="737BE9E2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60960</wp:posOffset>
                  </wp:positionV>
                  <wp:extent cx="1238250" cy="1238250"/>
                  <wp:effectExtent l="0" t="0" r="0" b="0"/>
                  <wp:wrapNone/>
                  <wp:docPr id="1" name="Picture 1" descr="Image result for data scientist com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data scientist com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CB34DDE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5BF371B" w14:textId="77777777" w:rsidR="002F6E35" w:rsidRDefault="002F6E35"/>
        </w:tc>
      </w:tr>
      <w:tr w:rsidR="002F6E35" w14:paraId="5EE5D57D" w14:textId="77777777" w:rsidTr="00194A67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0C8AD4E2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194A67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5158EAF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194A67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70FAC55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194A67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F533422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194A67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603F4D7" w14:textId="77777777" w:rsidR="002F6E35" w:rsidRDefault="002F6E35" w:rsidP="008536FE">
            <w:pPr>
              <w:pStyle w:val="Dates"/>
              <w:jc w:val="left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0D49294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194A67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60813A0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194A67">
              <w:rPr>
                <w:noProof/>
              </w:rPr>
              <w:t>16</w:t>
            </w:r>
            <w:r>
              <w:fldChar w:fldCharType="end"/>
            </w:r>
          </w:p>
        </w:tc>
      </w:tr>
      <w:tr w:rsidR="002F6E35" w14:paraId="0B9A8633" w14:textId="77777777" w:rsidTr="00194A67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323BF99F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1E4211A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7D6C234" w14:textId="77777777" w:rsidR="002F6E35" w:rsidRDefault="00194A67">
            <w:r>
              <w:t>High Energy Meeting #1 6-8pm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4E523FA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5A1F48D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12FB10B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DA7DB72" w14:textId="77777777" w:rsidR="002F6E35" w:rsidRDefault="002F6E35"/>
        </w:tc>
      </w:tr>
      <w:tr w:rsidR="002F6E35" w14:paraId="7082F615" w14:textId="77777777" w:rsidTr="00194A67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421B0794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194A67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1FE8352" w14:textId="77777777"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C00B05D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194A67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17AB5E2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194A67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BA04743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194A67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EDABCF8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194A67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8903D0E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194A67">
              <w:rPr>
                <w:noProof/>
              </w:rPr>
              <w:t>23</w:t>
            </w:r>
            <w:r>
              <w:fldChar w:fldCharType="end"/>
            </w:r>
          </w:p>
        </w:tc>
      </w:tr>
      <w:tr w:rsidR="002F6E35" w14:paraId="2FB38C88" w14:textId="77777777" w:rsidTr="00194A67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6B278614" w14:textId="77777777" w:rsidR="00FC0B62" w:rsidRPr="00FC0B62" w:rsidRDefault="00FC0B62" w:rsidP="00FC0B62">
            <w:pPr>
              <w:rPr>
                <w:b/>
              </w:rPr>
            </w:pPr>
            <w:r w:rsidRPr="00FC0B62">
              <w:rPr>
                <w:b/>
              </w:rPr>
              <w:t>Draw and plot data</w:t>
            </w:r>
          </w:p>
          <w:p w14:paraId="664F903E" w14:textId="77777777" w:rsidR="00FC0B62" w:rsidRPr="00FC0B62" w:rsidRDefault="00FC0B62">
            <w:pPr>
              <w:rPr>
                <w:b/>
              </w:rPr>
            </w:pPr>
            <w:r w:rsidRPr="00FC0B62">
              <w:rPr>
                <w:b/>
              </w:rPr>
              <w:t>Organize GitHub</w:t>
            </w:r>
          </w:p>
          <w:p w14:paraId="155D98C8" w14:textId="77777777" w:rsidR="00FC0B62" w:rsidRPr="00FC0B62" w:rsidRDefault="00FC0B62">
            <w:pPr>
              <w:rPr>
                <w:b/>
              </w:rPr>
            </w:pPr>
            <w:r w:rsidRPr="00FC0B62">
              <w:rPr>
                <w:b/>
              </w:rPr>
              <w:t>Upload data</w:t>
            </w:r>
          </w:p>
          <w:p w14:paraId="42BAE69B" w14:textId="77777777" w:rsidR="00FC0B62" w:rsidRDefault="00FC0B62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72D99C2" w14:textId="77777777" w:rsidR="002F6E35" w:rsidRDefault="00A35F56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3C867CD" wp14:editId="6A432878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-184150</wp:posOffset>
                  </wp:positionV>
                  <wp:extent cx="1101200" cy="771400"/>
                  <wp:effectExtent l="0" t="0" r="3810" b="0"/>
                  <wp:wrapNone/>
                  <wp:docPr id="4" name="Picture 4" descr="Image result for george washing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george washing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109488" cy="777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B706BF6" w14:textId="77777777" w:rsidR="00194A67" w:rsidRDefault="00194A67">
            <w:r>
              <w:t>High Energy Check-in for Developers 3:30-4pm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2EA96F5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CADFFA1" w14:textId="77777777" w:rsidR="002F6E35" w:rsidRDefault="00194A67">
            <w:r>
              <w:t>High Energy Meeting #2 6-8pm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A34C064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4C5B4BE" w14:textId="77777777" w:rsidR="002F6E35" w:rsidRDefault="002F6E35"/>
        </w:tc>
      </w:tr>
      <w:tr w:rsidR="002F6E35" w14:paraId="27C1B20C" w14:textId="77777777" w:rsidTr="00194A67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1622F707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194A67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194A67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194A67">
              <w:instrText>28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194A67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94A67">
              <w:rPr>
                <w:noProof/>
              </w:rPr>
              <w:instrText>24</w:instrText>
            </w:r>
            <w:r>
              <w:fldChar w:fldCharType="end"/>
            </w:r>
            <w:r>
              <w:fldChar w:fldCharType="separate"/>
            </w:r>
            <w:r w:rsidR="00194A67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66B952B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194A67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194A67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194A67">
              <w:instrText>28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194A67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94A67">
              <w:rPr>
                <w:noProof/>
              </w:rPr>
              <w:instrText>25</w:instrText>
            </w:r>
            <w:r>
              <w:fldChar w:fldCharType="end"/>
            </w:r>
            <w:r>
              <w:fldChar w:fldCharType="separate"/>
            </w:r>
            <w:r w:rsidR="00194A67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846735A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194A67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194A67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194A67">
              <w:instrText>28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194A67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94A67"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 w:rsidR="00194A67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1C430A4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194A67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194A67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194A67">
              <w:instrText>28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194A67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94A67"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 w:rsidR="00194A67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E8AE19E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194A67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194A67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194A67">
              <w:instrText>28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194A67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94A67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 w:rsidR="00194A67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0FE1C4D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194A67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194A67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194A67">
              <w:instrText>28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F908EC3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194A67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end"/>
            </w:r>
          </w:p>
        </w:tc>
      </w:tr>
      <w:tr w:rsidR="002F6E35" w14:paraId="3231F157" w14:textId="77777777" w:rsidTr="00194A67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4CD83CB7" w14:textId="77777777" w:rsidR="002F6E35" w:rsidRPr="00FC0B62" w:rsidRDefault="000647E3">
            <w:pPr>
              <w:rPr>
                <w:b/>
              </w:rPr>
            </w:pPr>
            <w:r>
              <w:rPr>
                <w:b/>
              </w:rPr>
              <w:t>Exploratory data analysis</w:t>
            </w:r>
            <w:r w:rsidR="00D93BC1">
              <w:rPr>
                <w:b/>
              </w:rPr>
              <w:t xml:space="preserve"> by meeting #3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E9E27D4" w14:textId="77777777" w:rsidR="002F6E35" w:rsidRDefault="00194A67">
            <w:r>
              <w:t>Sian at Conference</w:t>
            </w:r>
          </w:p>
          <w:p w14:paraId="346AA058" w14:textId="77777777" w:rsidR="00194A67" w:rsidRDefault="00194A67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9962FE0" w14:textId="77777777" w:rsidR="002F6E35" w:rsidRDefault="002F6E35"/>
          <w:p w14:paraId="11B79166" w14:textId="77777777" w:rsidR="00000CC3" w:rsidRDefault="00000CC3">
            <w:r>
              <w:t>High Energy Check-in for Developers 3:30-4pm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A51B49F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B8B04F0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F494879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96E2945" w14:textId="77777777" w:rsidR="002F6E35" w:rsidRDefault="002F6E35"/>
        </w:tc>
      </w:tr>
      <w:tr w:rsidR="00194A67" w14:paraId="63322D62" w14:textId="77777777" w:rsidTr="00CE694C">
        <w:trPr>
          <w:trHeight w:val="65"/>
        </w:trPr>
        <w:tc>
          <w:tcPr>
            <w:tcW w:w="14384" w:type="dxa"/>
            <w:gridSpan w:val="7"/>
          </w:tcPr>
          <w:p w14:paraId="41047610" w14:textId="77777777" w:rsidR="00194A67" w:rsidRPr="0062192E" w:rsidRDefault="00194A67" w:rsidP="00194A67">
            <w:pPr>
              <w:rPr>
                <w:sz w:val="22"/>
                <w:szCs w:val="22"/>
              </w:rPr>
            </w:pPr>
            <w:r w:rsidRPr="0062192E">
              <w:rPr>
                <w:sz w:val="22"/>
                <w:szCs w:val="22"/>
              </w:rPr>
              <w:t xml:space="preserve">Notes: </w:t>
            </w:r>
          </w:p>
        </w:tc>
      </w:tr>
      <w:tr w:rsidR="00194A67" w14:paraId="106DFD0A" w14:textId="77777777" w:rsidTr="00194A67">
        <w:trPr>
          <w:trHeight w:hRule="exact" w:val="450"/>
        </w:trPr>
        <w:tc>
          <w:tcPr>
            <w:tcW w:w="14384" w:type="dxa"/>
            <w:gridSpan w:val="7"/>
          </w:tcPr>
          <w:p w14:paraId="1704062F" w14:textId="77777777" w:rsidR="00194A67" w:rsidRPr="0062192E" w:rsidRDefault="00194A67">
            <w:pPr>
              <w:rPr>
                <w:sz w:val="22"/>
                <w:szCs w:val="22"/>
              </w:rPr>
            </w:pPr>
          </w:p>
        </w:tc>
      </w:tr>
    </w:tbl>
    <w:p w14:paraId="66911271" w14:textId="77777777" w:rsidR="002F6E35" w:rsidRDefault="002F6E35"/>
    <w:p w14:paraId="667D6086" w14:textId="77777777" w:rsidR="000D350C" w:rsidRDefault="000D350C"/>
    <w:tbl>
      <w:tblPr>
        <w:tblStyle w:val="GridTable1Light-Accent2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7200"/>
        <w:gridCol w:w="7200"/>
      </w:tblGrid>
      <w:tr w:rsidR="000D350C" w14:paraId="198EFF09" w14:textId="77777777" w:rsidTr="006E5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</w:tcPr>
          <w:p w14:paraId="72ECEEF6" w14:textId="77777777" w:rsidR="000D350C" w:rsidRDefault="000D350C" w:rsidP="006E5CB5">
            <w:pPr>
              <w:pStyle w:val="Month"/>
            </w:pPr>
            <w:r>
              <w:lastRenderedPageBreak/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Pr="006004ED">
              <w:t>March</w:t>
            </w:r>
            <w:r>
              <w:fldChar w:fldCharType="end"/>
            </w:r>
          </w:p>
        </w:tc>
        <w:tc>
          <w:tcPr>
            <w:tcW w:w="2500" w:type="pct"/>
            <w:tcBorders>
              <w:bottom w:val="none" w:sz="0" w:space="0" w:color="auto"/>
            </w:tcBorders>
          </w:tcPr>
          <w:p w14:paraId="06983DFE" w14:textId="77777777" w:rsidR="000D350C" w:rsidRDefault="000D350C" w:rsidP="006E5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50C" w14:paraId="45EA4CD3" w14:textId="77777777" w:rsidTr="006E5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18" w:space="0" w:color="FFFFFF" w:themeColor="background1"/>
            </w:tcBorders>
            <w:shd w:val="clear" w:color="auto" w:fill="2E3E4A" w:themeFill="accent1" w:themeFillShade="80"/>
          </w:tcPr>
          <w:p w14:paraId="1DDAB3DE" w14:textId="77777777" w:rsidR="000D350C" w:rsidRDefault="000D350C" w:rsidP="006E5CB5"/>
        </w:tc>
        <w:tc>
          <w:tcPr>
            <w:tcW w:w="2500" w:type="pct"/>
            <w:tcBorders>
              <w:bottom w:val="single" w:sz="18" w:space="0" w:color="FFFFFF" w:themeColor="background1"/>
            </w:tcBorders>
            <w:shd w:val="clear" w:color="auto" w:fill="2E3E4A" w:themeFill="accent1" w:themeFillShade="80"/>
          </w:tcPr>
          <w:p w14:paraId="6A331CF2" w14:textId="77777777" w:rsidR="000D350C" w:rsidRDefault="000D350C" w:rsidP="006E5CB5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>
              <w:t>2019</w:t>
            </w:r>
            <w:r>
              <w:fldChar w:fldCharType="end"/>
            </w:r>
          </w:p>
        </w:tc>
      </w:tr>
      <w:tr w:rsidR="000D350C" w14:paraId="1AAB4CB0" w14:textId="77777777" w:rsidTr="006E5CB5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48921D7C" w14:textId="77777777" w:rsidR="000D350C" w:rsidRDefault="000D350C" w:rsidP="006E5CB5">
            <w:pPr>
              <w:pStyle w:val="Title"/>
            </w:pPr>
          </w:p>
        </w:tc>
        <w:tc>
          <w:tcPr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2881E7EE" w14:textId="77777777" w:rsidR="000D350C" w:rsidRDefault="000D350C" w:rsidP="006E5CB5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Calendar"/>
        <w:tblW w:w="5000" w:type="pct"/>
        <w:tblLayout w:type="fixed"/>
        <w:tblLook w:val="0420" w:firstRow="1" w:lastRow="0" w:firstColumn="0" w:lastColumn="0" w:noHBand="0" w:noVBand="1"/>
        <w:tblCaption w:val="Layout table"/>
      </w:tblPr>
      <w:tblGrid>
        <w:gridCol w:w="2054"/>
        <w:gridCol w:w="2055"/>
        <w:gridCol w:w="2055"/>
        <w:gridCol w:w="2055"/>
        <w:gridCol w:w="2055"/>
        <w:gridCol w:w="2055"/>
        <w:gridCol w:w="2055"/>
      </w:tblGrid>
      <w:tr w:rsidR="00AD0FAB" w14:paraId="66E5E51F" w14:textId="77777777" w:rsidTr="006E5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540172746"/>
            <w:placeholder>
              <w:docPart w:val="AC65D80E836A47E587F3247502EF943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54" w:type="dxa"/>
              </w:tcPr>
              <w:p w14:paraId="38A9AA65" w14:textId="77777777" w:rsidR="00AD0FAB" w:rsidRDefault="00AD0FAB" w:rsidP="006E5CB5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2055" w:type="dxa"/>
          </w:tcPr>
          <w:p w14:paraId="5FFAAFD8" w14:textId="77777777" w:rsidR="00AD0FAB" w:rsidRDefault="007E4181" w:rsidP="006E5CB5">
            <w:pPr>
              <w:pStyle w:val="Days"/>
            </w:pPr>
            <w:sdt>
              <w:sdtPr>
                <w:id w:val="-946473018"/>
                <w:placeholder>
                  <w:docPart w:val="4CFFC0C5ED4A4BD298C3E3E964B01498"/>
                </w:placeholder>
                <w:temporary/>
                <w:showingPlcHdr/>
                <w15:appearance w15:val="hidden"/>
              </w:sdtPr>
              <w:sdtEndPr/>
              <w:sdtContent>
                <w:r w:rsidR="00AD0FAB">
                  <w:t>Monday</w:t>
                </w:r>
              </w:sdtContent>
            </w:sdt>
          </w:p>
        </w:tc>
        <w:tc>
          <w:tcPr>
            <w:tcW w:w="2055" w:type="dxa"/>
          </w:tcPr>
          <w:p w14:paraId="2F38D26D" w14:textId="77777777" w:rsidR="00AD0FAB" w:rsidRDefault="007E4181" w:rsidP="006E5CB5">
            <w:pPr>
              <w:pStyle w:val="Days"/>
            </w:pPr>
            <w:sdt>
              <w:sdtPr>
                <w:id w:val="-566648095"/>
                <w:placeholder>
                  <w:docPart w:val="500437450C144C38B568D8D232A4959D"/>
                </w:placeholder>
                <w:temporary/>
                <w:showingPlcHdr/>
                <w15:appearance w15:val="hidden"/>
              </w:sdtPr>
              <w:sdtEndPr/>
              <w:sdtContent>
                <w:r w:rsidR="00AD0FAB">
                  <w:t>Tuesday</w:t>
                </w:r>
              </w:sdtContent>
            </w:sdt>
          </w:p>
        </w:tc>
        <w:tc>
          <w:tcPr>
            <w:tcW w:w="2055" w:type="dxa"/>
          </w:tcPr>
          <w:p w14:paraId="31ED7B16" w14:textId="77777777" w:rsidR="00AD0FAB" w:rsidRDefault="007E4181" w:rsidP="006E5CB5">
            <w:pPr>
              <w:pStyle w:val="Days"/>
            </w:pPr>
            <w:sdt>
              <w:sdtPr>
                <w:id w:val="-370914191"/>
                <w:placeholder>
                  <w:docPart w:val="C6214F054EA040CBB1FC5D7EA83C35E0"/>
                </w:placeholder>
                <w:temporary/>
                <w:showingPlcHdr/>
                <w15:appearance w15:val="hidden"/>
              </w:sdtPr>
              <w:sdtEndPr/>
              <w:sdtContent>
                <w:r w:rsidR="00AD0FAB">
                  <w:t>Wednesday</w:t>
                </w:r>
              </w:sdtContent>
            </w:sdt>
          </w:p>
        </w:tc>
        <w:tc>
          <w:tcPr>
            <w:tcW w:w="2055" w:type="dxa"/>
          </w:tcPr>
          <w:p w14:paraId="7E97CC83" w14:textId="77777777" w:rsidR="00AD0FAB" w:rsidRDefault="007E4181" w:rsidP="006E5CB5">
            <w:pPr>
              <w:pStyle w:val="Days"/>
            </w:pPr>
            <w:sdt>
              <w:sdtPr>
                <w:id w:val="-377322222"/>
                <w:placeholder>
                  <w:docPart w:val="FF72B4F9EB8D4D21A83A50E02E09BB2F"/>
                </w:placeholder>
                <w:temporary/>
                <w:showingPlcHdr/>
                <w15:appearance w15:val="hidden"/>
              </w:sdtPr>
              <w:sdtEndPr/>
              <w:sdtContent>
                <w:r w:rsidR="00AD0FAB">
                  <w:t>Thursday</w:t>
                </w:r>
              </w:sdtContent>
            </w:sdt>
          </w:p>
        </w:tc>
        <w:tc>
          <w:tcPr>
            <w:tcW w:w="2055" w:type="dxa"/>
          </w:tcPr>
          <w:p w14:paraId="208DAF68" w14:textId="77777777" w:rsidR="00AD0FAB" w:rsidRDefault="007E4181" w:rsidP="006E5CB5">
            <w:pPr>
              <w:pStyle w:val="Days"/>
            </w:pPr>
            <w:sdt>
              <w:sdtPr>
                <w:id w:val="1523819142"/>
                <w:placeholder>
                  <w:docPart w:val="F766A5FD3E5849ABA8F451B91949D862"/>
                </w:placeholder>
                <w:temporary/>
                <w:showingPlcHdr/>
                <w15:appearance w15:val="hidden"/>
              </w:sdtPr>
              <w:sdtEndPr/>
              <w:sdtContent>
                <w:r w:rsidR="00AD0FAB">
                  <w:t>Friday</w:t>
                </w:r>
              </w:sdtContent>
            </w:sdt>
          </w:p>
        </w:tc>
        <w:tc>
          <w:tcPr>
            <w:tcW w:w="2055" w:type="dxa"/>
          </w:tcPr>
          <w:p w14:paraId="768EFF52" w14:textId="77777777" w:rsidR="00AD0FAB" w:rsidRDefault="007E4181" w:rsidP="006E5CB5">
            <w:pPr>
              <w:pStyle w:val="Days"/>
            </w:pPr>
            <w:sdt>
              <w:sdtPr>
                <w:id w:val="1032922047"/>
                <w:placeholder>
                  <w:docPart w:val="805CE0A88D61479C8596BAB3DF21EF30"/>
                </w:placeholder>
                <w:temporary/>
                <w:showingPlcHdr/>
                <w15:appearance w15:val="hidden"/>
              </w:sdtPr>
              <w:sdtEndPr/>
              <w:sdtContent>
                <w:r w:rsidR="00AD0FAB">
                  <w:t>Saturday</w:t>
                </w:r>
              </w:sdtContent>
            </w:sdt>
          </w:p>
        </w:tc>
      </w:tr>
      <w:tr w:rsidR="00AD0FAB" w14:paraId="698F109C" w14:textId="77777777" w:rsidTr="006E5CB5">
        <w:tc>
          <w:tcPr>
            <w:tcW w:w="2054" w:type="dxa"/>
            <w:tcBorders>
              <w:bottom w:val="nil"/>
            </w:tcBorders>
          </w:tcPr>
          <w:p w14:paraId="1C93CBAD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Friday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6CF97786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Friday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396B3B0D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Friday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61C546CD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Friday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683A0195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Friday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145BAC8A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Friday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1BF6E3D5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Friday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tc>
      </w:tr>
      <w:tr w:rsidR="00AD0FAB" w14:paraId="00347576" w14:textId="77777777" w:rsidTr="006E5CB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307D0D49" w14:textId="77777777" w:rsidR="00AD0FAB" w:rsidRDefault="00AD0FAB" w:rsidP="006E5CB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873707A" w14:textId="77777777" w:rsidR="00AD0FAB" w:rsidRDefault="00AD0FAB" w:rsidP="006E5CB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FAED2B0" w14:textId="77777777" w:rsidR="00AD0FAB" w:rsidRDefault="00AD0FAB" w:rsidP="006E5CB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0D55FA9" w14:textId="77777777" w:rsidR="00AD0FAB" w:rsidRDefault="00AD0FAB" w:rsidP="006E5CB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4C3B94D" w14:textId="77777777" w:rsidR="00AD0FAB" w:rsidRDefault="00AD0FAB" w:rsidP="006E5CB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3A88FD1" w14:textId="77777777" w:rsidR="00AD0FAB" w:rsidRDefault="005A27AE" w:rsidP="006E5CB5">
            <w:r>
              <w:t>Sian at Conference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4A244C1" w14:textId="77777777" w:rsidR="00AD0FAB" w:rsidRDefault="005A27AE" w:rsidP="006E5CB5">
            <w:r>
              <w:t>Sian at Conference</w:t>
            </w:r>
          </w:p>
        </w:tc>
      </w:tr>
      <w:tr w:rsidR="00AD0FAB" w14:paraId="155E55D8" w14:textId="77777777" w:rsidTr="006E5CB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778ADF12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59CA004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4B37FAA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53557CC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A763269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3789F04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5793120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</w:tr>
      <w:tr w:rsidR="00AD0FAB" w14:paraId="68C8225D" w14:textId="77777777" w:rsidTr="006E5CB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5F10024E" w14:textId="77777777" w:rsidR="00AD0FAB" w:rsidRDefault="000647E3" w:rsidP="006E5CB5">
            <w:r>
              <w:rPr>
                <w:b/>
              </w:rPr>
              <w:t>Exploratory data analysis by meeting #3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4354514" w14:textId="77777777" w:rsidR="00AD0FAB" w:rsidRDefault="00AD0FAB" w:rsidP="006E5CB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AA7C279" w14:textId="77777777" w:rsidR="00AD0FAB" w:rsidRDefault="00000CC3" w:rsidP="006E5CB5">
            <w:r>
              <w:t>High Energy Check-in for Developers 3:30-4pm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0DC43E4" w14:textId="77777777" w:rsidR="00AD0FAB" w:rsidRDefault="00AD0FAB" w:rsidP="006E5CB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D257AE9" w14:textId="77777777" w:rsidR="00AD0FAB" w:rsidRDefault="00046EA9" w:rsidP="006E5CB5">
            <w:r>
              <w:t>High Energy Meeting #3 6-8pm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1E92ADE" w14:textId="77777777" w:rsidR="00AD0FAB" w:rsidRDefault="00AD0FAB" w:rsidP="006E5CB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91E419F" w14:textId="77777777" w:rsidR="00AD0FAB" w:rsidRDefault="00AD0FAB" w:rsidP="006E5CB5"/>
        </w:tc>
      </w:tr>
      <w:tr w:rsidR="00AD0FAB" w14:paraId="4D9F95EB" w14:textId="77777777" w:rsidTr="006E5CB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60DB2D10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35CB280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638C3B9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AB96745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5BBC4D0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F7A5E57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4821655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</w:tr>
      <w:tr w:rsidR="00AD0FAB" w14:paraId="2F0F2BD1" w14:textId="77777777" w:rsidTr="006E5CB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7E472671" w14:textId="77777777" w:rsidR="00AD0FAB" w:rsidRDefault="009C5DB9" w:rsidP="006E5CB5">
            <w:r>
              <w:rPr>
                <w:b/>
              </w:rPr>
              <w:t>Exploratory data analysis by meeting #4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A9AC799" w14:textId="77777777" w:rsidR="00AD0FAB" w:rsidRDefault="00AD0FAB" w:rsidP="006E5CB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EE7E683" w14:textId="77777777" w:rsidR="00AD0FAB" w:rsidRDefault="00000CC3" w:rsidP="006E5CB5">
            <w:r>
              <w:t>High Energy Check-in for Developers 3:30-4pm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18316B1" w14:textId="77777777" w:rsidR="00AD0FAB" w:rsidRDefault="00AD0FAB" w:rsidP="006E5CB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D0A5BBE" w14:textId="77777777" w:rsidR="00AD0FAB" w:rsidRDefault="00046EA9" w:rsidP="006E5CB5">
            <w:r>
              <w:t>High Energy Meeting #4 6-8pm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16E60E4" w14:textId="77777777" w:rsidR="00AD0FAB" w:rsidRDefault="00AD0FAB" w:rsidP="006E5CB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287CEA4" w14:textId="77777777" w:rsidR="00AD0FAB" w:rsidRDefault="00AD0FAB" w:rsidP="006E5CB5"/>
        </w:tc>
      </w:tr>
      <w:tr w:rsidR="00AD0FAB" w14:paraId="6707D509" w14:textId="77777777" w:rsidTr="006E5CB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7410C5C7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2805479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0357ADA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EB6CF51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63C3343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E876D34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C7531E3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</w:p>
        </w:tc>
      </w:tr>
      <w:tr w:rsidR="00AD0FAB" w14:paraId="34A54DDF" w14:textId="77777777" w:rsidTr="006E5CB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3284B8F9" w14:textId="77777777" w:rsidR="00AD0FAB" w:rsidRDefault="000647E3" w:rsidP="006E5CB5">
            <w:r>
              <w:rPr>
                <w:b/>
              </w:rPr>
              <w:t>Modeling by meeting #5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8B90838" w14:textId="77777777" w:rsidR="00AD0FAB" w:rsidRDefault="00AD0FAB" w:rsidP="006E5CB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D7D0510" w14:textId="77777777" w:rsidR="00AD0FAB" w:rsidRDefault="00000CC3" w:rsidP="006E5CB5">
            <w:r>
              <w:t>High Energy Check-in for Developers 3:30-4pm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03823E9" w14:textId="77777777" w:rsidR="00AD0FAB" w:rsidRDefault="00AD0FAB" w:rsidP="006E5CB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4C6671B" w14:textId="77777777" w:rsidR="00AD0FAB" w:rsidRDefault="00046EA9" w:rsidP="006E5CB5">
            <w:r>
              <w:t xml:space="preserve">High Energy Meeting #5 6-8pm 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A6E38E5" w14:textId="77777777" w:rsidR="00AD0FAB" w:rsidRDefault="00AD0FAB" w:rsidP="006E5CB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1898AFA" w14:textId="77777777" w:rsidR="00AD0FAB" w:rsidRDefault="00AD0FAB" w:rsidP="006E5CB5"/>
        </w:tc>
      </w:tr>
      <w:tr w:rsidR="00AD0FAB" w14:paraId="2AB123DE" w14:textId="77777777" w:rsidTr="006E5CB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44A92E91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24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96C4040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8E9AD58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7ABD77E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676E467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A24FEFC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856F2E6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</w:p>
        </w:tc>
      </w:tr>
      <w:tr w:rsidR="00AD0FAB" w14:paraId="50C97A6D" w14:textId="77777777" w:rsidTr="006E5CB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68B9CBF8" w14:textId="77777777" w:rsidR="00AD0FAB" w:rsidRDefault="000647E3" w:rsidP="006E5CB5">
            <w:r>
              <w:rPr>
                <w:b/>
              </w:rPr>
              <w:t>Modeling by meeting #</w:t>
            </w:r>
            <w:r w:rsidR="0049125A">
              <w:rPr>
                <w:b/>
              </w:rPr>
              <w:t>6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AD2DE82" w14:textId="77777777" w:rsidR="00AD0FAB" w:rsidRDefault="00AD0FAB" w:rsidP="006E5CB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6AEECE7" w14:textId="77777777" w:rsidR="00AD0FAB" w:rsidRDefault="00000CC3" w:rsidP="006E5CB5">
            <w:r>
              <w:t>High Energy Check-in for Developers 3:30-4pm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FC3454A" w14:textId="77777777" w:rsidR="00AD0FAB" w:rsidRDefault="00AD0FAB" w:rsidP="006E5CB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1460CE3" w14:textId="77777777" w:rsidR="00AD0FAB" w:rsidRDefault="00046EA9" w:rsidP="006E5CB5">
            <w:r>
              <w:t xml:space="preserve">High Energy Meeting #6 6-8pm 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769349C" w14:textId="77777777" w:rsidR="00AD0FAB" w:rsidRDefault="00AD0FAB" w:rsidP="006E5CB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A141DD6" w14:textId="77777777" w:rsidR="00AD0FAB" w:rsidRDefault="00AD0FAB" w:rsidP="006E5CB5"/>
        </w:tc>
      </w:tr>
      <w:tr w:rsidR="00AD0FAB" w14:paraId="61405A53" w14:textId="77777777" w:rsidTr="002A742C">
        <w:tc>
          <w:tcPr>
            <w:tcW w:w="2054" w:type="dxa"/>
            <w:tcBorders>
              <w:top w:val="single" w:sz="6" w:space="0" w:color="BFBFBF" w:themeColor="background1" w:themeShade="BF"/>
            </w:tcBorders>
          </w:tcPr>
          <w:p w14:paraId="5C6A7FB6" w14:textId="77777777" w:rsidR="00AD0FAB" w:rsidRDefault="00AD0FAB" w:rsidP="006E5CB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12330" w:type="dxa"/>
            <w:gridSpan w:val="6"/>
            <w:vMerge w:val="restart"/>
            <w:tcBorders>
              <w:top w:val="single" w:sz="6" w:space="0" w:color="BFBFBF" w:themeColor="background1" w:themeShade="BF"/>
            </w:tcBorders>
          </w:tcPr>
          <w:p w14:paraId="7CB25A55" w14:textId="77777777" w:rsidR="00AD0FAB" w:rsidRDefault="00AD0FAB" w:rsidP="00AD0FAB">
            <w:pPr>
              <w:pStyle w:val="Dates"/>
              <w:jc w:val="left"/>
            </w:pPr>
            <w:r>
              <w:t xml:space="preserve">Notes: </w:t>
            </w: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</w:tr>
      <w:tr w:rsidR="00AD0FAB" w14:paraId="6880DAC6" w14:textId="77777777" w:rsidTr="002A742C">
        <w:trPr>
          <w:trHeight w:hRule="exact" w:val="907"/>
        </w:trPr>
        <w:tc>
          <w:tcPr>
            <w:tcW w:w="2054" w:type="dxa"/>
          </w:tcPr>
          <w:p w14:paraId="7CD60E45" w14:textId="77777777" w:rsidR="00AD0FAB" w:rsidRDefault="00AD0FAB" w:rsidP="006E5CB5"/>
        </w:tc>
        <w:tc>
          <w:tcPr>
            <w:tcW w:w="12330" w:type="dxa"/>
            <w:gridSpan w:val="6"/>
            <w:vMerge/>
          </w:tcPr>
          <w:p w14:paraId="3AEE7164" w14:textId="77777777" w:rsidR="00AD0FAB" w:rsidRDefault="00AD0FAB" w:rsidP="006E5CB5"/>
        </w:tc>
      </w:tr>
    </w:tbl>
    <w:p w14:paraId="3255C8C7" w14:textId="77777777" w:rsidR="000D350C" w:rsidRDefault="000D350C"/>
    <w:tbl>
      <w:tblPr>
        <w:tblStyle w:val="GridTable1Light-Accent2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7200"/>
        <w:gridCol w:w="7200"/>
      </w:tblGrid>
      <w:tr w:rsidR="006D516C" w14:paraId="6975D879" w14:textId="77777777" w:rsidTr="006E5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</w:tcPr>
          <w:p w14:paraId="200454E2" w14:textId="77777777" w:rsidR="006D516C" w:rsidRDefault="006D516C" w:rsidP="006E5CB5">
            <w:pPr>
              <w:pStyle w:val="Month"/>
            </w:pPr>
            <w:r>
              <w:lastRenderedPageBreak/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Pr="00B83568">
              <w:t>April</w:t>
            </w:r>
            <w:r>
              <w:fldChar w:fldCharType="end"/>
            </w:r>
          </w:p>
        </w:tc>
        <w:tc>
          <w:tcPr>
            <w:tcW w:w="2500" w:type="pct"/>
            <w:tcBorders>
              <w:bottom w:val="none" w:sz="0" w:space="0" w:color="auto"/>
            </w:tcBorders>
          </w:tcPr>
          <w:p w14:paraId="61392CBA" w14:textId="77777777" w:rsidR="006D516C" w:rsidRDefault="006D516C" w:rsidP="006E5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16C" w14:paraId="54416D8B" w14:textId="77777777" w:rsidTr="006E5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18" w:space="0" w:color="FFFFFF" w:themeColor="background1"/>
            </w:tcBorders>
            <w:shd w:val="clear" w:color="auto" w:fill="2E3E4A" w:themeFill="accent1" w:themeFillShade="80"/>
          </w:tcPr>
          <w:p w14:paraId="68FE924A" w14:textId="77777777" w:rsidR="006D516C" w:rsidRDefault="006D516C" w:rsidP="006E5CB5"/>
        </w:tc>
        <w:tc>
          <w:tcPr>
            <w:tcW w:w="2500" w:type="pct"/>
            <w:tcBorders>
              <w:bottom w:val="single" w:sz="18" w:space="0" w:color="FFFFFF" w:themeColor="background1"/>
            </w:tcBorders>
            <w:shd w:val="clear" w:color="auto" w:fill="2E3E4A" w:themeFill="accent1" w:themeFillShade="80"/>
          </w:tcPr>
          <w:p w14:paraId="093F1626" w14:textId="77777777" w:rsidR="006D516C" w:rsidRDefault="006D516C" w:rsidP="006E5CB5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>
              <w:t>2019</w:t>
            </w:r>
            <w:r>
              <w:fldChar w:fldCharType="end"/>
            </w:r>
          </w:p>
        </w:tc>
      </w:tr>
      <w:tr w:rsidR="006D516C" w14:paraId="093357F0" w14:textId="77777777" w:rsidTr="006E5CB5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6D14611C" w14:textId="77777777" w:rsidR="006D516C" w:rsidRDefault="006D516C" w:rsidP="006E5CB5">
            <w:pPr>
              <w:pStyle w:val="Title"/>
            </w:pPr>
          </w:p>
        </w:tc>
        <w:tc>
          <w:tcPr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41DE536D" w14:textId="77777777" w:rsidR="006D516C" w:rsidRDefault="006D516C" w:rsidP="006E5CB5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Calendar"/>
        <w:tblW w:w="5000" w:type="pct"/>
        <w:tblLayout w:type="fixed"/>
        <w:tblLook w:val="0420" w:firstRow="1" w:lastRow="0" w:firstColumn="0" w:lastColumn="0" w:noHBand="0" w:noVBand="1"/>
        <w:tblCaption w:val="Layout table"/>
      </w:tblPr>
      <w:tblGrid>
        <w:gridCol w:w="2054"/>
        <w:gridCol w:w="2055"/>
        <w:gridCol w:w="2055"/>
        <w:gridCol w:w="2055"/>
        <w:gridCol w:w="2055"/>
        <w:gridCol w:w="2055"/>
        <w:gridCol w:w="2055"/>
      </w:tblGrid>
      <w:tr w:rsidR="006D516C" w14:paraId="0C7774B1" w14:textId="77777777" w:rsidTr="006E5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959757580"/>
            <w:placeholder>
              <w:docPart w:val="4B6AA3D9009A469B891F9F09409D8EA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54" w:type="dxa"/>
              </w:tcPr>
              <w:p w14:paraId="11C155C7" w14:textId="77777777" w:rsidR="006D516C" w:rsidRDefault="006D516C" w:rsidP="006E5CB5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2055" w:type="dxa"/>
          </w:tcPr>
          <w:p w14:paraId="410460A0" w14:textId="77777777" w:rsidR="006D516C" w:rsidRDefault="007E4181" w:rsidP="006E5CB5">
            <w:pPr>
              <w:pStyle w:val="Days"/>
            </w:pPr>
            <w:sdt>
              <w:sdtPr>
                <w:id w:val="1064678345"/>
                <w:placeholder>
                  <w:docPart w:val="345455335B624DE5AD382618B8A8A30A"/>
                </w:placeholder>
                <w:temporary/>
                <w:showingPlcHdr/>
                <w15:appearance w15:val="hidden"/>
              </w:sdtPr>
              <w:sdtEndPr/>
              <w:sdtContent>
                <w:r w:rsidR="006D516C">
                  <w:t>Monday</w:t>
                </w:r>
              </w:sdtContent>
            </w:sdt>
          </w:p>
        </w:tc>
        <w:tc>
          <w:tcPr>
            <w:tcW w:w="2055" w:type="dxa"/>
          </w:tcPr>
          <w:p w14:paraId="5FFBAFD7" w14:textId="77777777" w:rsidR="006D516C" w:rsidRDefault="007E4181" w:rsidP="006E5CB5">
            <w:pPr>
              <w:pStyle w:val="Days"/>
            </w:pPr>
            <w:sdt>
              <w:sdtPr>
                <w:id w:val="-2013437084"/>
                <w:placeholder>
                  <w:docPart w:val="B7620C599D7243119052736F0E18226B"/>
                </w:placeholder>
                <w:temporary/>
                <w:showingPlcHdr/>
                <w15:appearance w15:val="hidden"/>
              </w:sdtPr>
              <w:sdtEndPr/>
              <w:sdtContent>
                <w:r w:rsidR="006D516C">
                  <w:t>Tuesday</w:t>
                </w:r>
              </w:sdtContent>
            </w:sdt>
          </w:p>
        </w:tc>
        <w:tc>
          <w:tcPr>
            <w:tcW w:w="2055" w:type="dxa"/>
          </w:tcPr>
          <w:p w14:paraId="5595C384" w14:textId="77777777" w:rsidR="006D516C" w:rsidRDefault="007E4181" w:rsidP="006E5CB5">
            <w:pPr>
              <w:pStyle w:val="Days"/>
            </w:pPr>
            <w:sdt>
              <w:sdtPr>
                <w:id w:val="1346208947"/>
                <w:placeholder>
                  <w:docPart w:val="A305D7EBDBF742958AD3704FE80ED027"/>
                </w:placeholder>
                <w:temporary/>
                <w:showingPlcHdr/>
                <w15:appearance w15:val="hidden"/>
              </w:sdtPr>
              <w:sdtEndPr/>
              <w:sdtContent>
                <w:r w:rsidR="006D516C">
                  <w:t>Wednesday</w:t>
                </w:r>
              </w:sdtContent>
            </w:sdt>
          </w:p>
        </w:tc>
        <w:tc>
          <w:tcPr>
            <w:tcW w:w="2055" w:type="dxa"/>
          </w:tcPr>
          <w:p w14:paraId="6D7A74D2" w14:textId="77777777" w:rsidR="006D516C" w:rsidRDefault="007E4181" w:rsidP="006E5CB5">
            <w:pPr>
              <w:pStyle w:val="Days"/>
            </w:pPr>
            <w:sdt>
              <w:sdtPr>
                <w:id w:val="610023163"/>
                <w:placeholder>
                  <w:docPart w:val="E0EFDD14B4E64649AF5373195AFD65A7"/>
                </w:placeholder>
                <w:temporary/>
                <w:showingPlcHdr/>
                <w15:appearance w15:val="hidden"/>
              </w:sdtPr>
              <w:sdtEndPr/>
              <w:sdtContent>
                <w:r w:rsidR="006D516C">
                  <w:t>Thursday</w:t>
                </w:r>
              </w:sdtContent>
            </w:sdt>
          </w:p>
        </w:tc>
        <w:tc>
          <w:tcPr>
            <w:tcW w:w="2055" w:type="dxa"/>
          </w:tcPr>
          <w:p w14:paraId="0DE07C47" w14:textId="77777777" w:rsidR="006D516C" w:rsidRDefault="007E4181" w:rsidP="006E5CB5">
            <w:pPr>
              <w:pStyle w:val="Days"/>
            </w:pPr>
            <w:sdt>
              <w:sdtPr>
                <w:id w:val="-1937745608"/>
                <w:placeholder>
                  <w:docPart w:val="8D9B46A430D84287B00E78A434938CE9"/>
                </w:placeholder>
                <w:temporary/>
                <w:showingPlcHdr/>
                <w15:appearance w15:val="hidden"/>
              </w:sdtPr>
              <w:sdtEndPr/>
              <w:sdtContent>
                <w:r w:rsidR="006D516C">
                  <w:t>Friday</w:t>
                </w:r>
              </w:sdtContent>
            </w:sdt>
          </w:p>
        </w:tc>
        <w:tc>
          <w:tcPr>
            <w:tcW w:w="2055" w:type="dxa"/>
          </w:tcPr>
          <w:p w14:paraId="780C5721" w14:textId="77777777" w:rsidR="006D516C" w:rsidRDefault="007E4181" w:rsidP="006E5CB5">
            <w:pPr>
              <w:pStyle w:val="Days"/>
            </w:pPr>
            <w:sdt>
              <w:sdtPr>
                <w:id w:val="274984974"/>
                <w:placeholder>
                  <w:docPart w:val="1981D2817A2C4FFA99C16A0C17BC42EF"/>
                </w:placeholder>
                <w:temporary/>
                <w:showingPlcHdr/>
                <w15:appearance w15:val="hidden"/>
              </w:sdtPr>
              <w:sdtEndPr/>
              <w:sdtContent>
                <w:r w:rsidR="006D516C">
                  <w:t>Saturday</w:t>
                </w:r>
              </w:sdtContent>
            </w:sdt>
          </w:p>
        </w:tc>
      </w:tr>
      <w:tr w:rsidR="006D516C" w14:paraId="0ABB605B" w14:textId="77777777" w:rsidTr="006E5CB5">
        <w:tc>
          <w:tcPr>
            <w:tcW w:w="2054" w:type="dxa"/>
            <w:tcBorders>
              <w:bottom w:val="nil"/>
            </w:tcBorders>
          </w:tcPr>
          <w:p w14:paraId="5DC46CC3" w14:textId="77777777" w:rsidR="006D516C" w:rsidRDefault="006D516C" w:rsidP="006E5CB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Monday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538D5319" w14:textId="77777777" w:rsidR="006D516C" w:rsidRDefault="006D516C" w:rsidP="006E5CB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Monday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6FB9D340" w14:textId="77777777" w:rsidR="006D516C" w:rsidRDefault="006D516C" w:rsidP="006E5CB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Monday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46EA310A" w14:textId="77777777" w:rsidR="006D516C" w:rsidRDefault="006D516C" w:rsidP="006E5CB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Monday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216830F7" w14:textId="77777777" w:rsidR="006D516C" w:rsidRDefault="006D516C" w:rsidP="006E5CB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Monday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352B2F86" w14:textId="77777777" w:rsidR="006D516C" w:rsidRDefault="006D516C" w:rsidP="006E5CB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Monday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5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54CAFF92" w14:textId="77777777" w:rsidR="006D516C" w:rsidRDefault="006D516C" w:rsidP="006E5CB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Monday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>
              <w:rPr>
                <w:noProof/>
              </w:rPr>
              <w:instrText>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6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</w:tr>
      <w:tr w:rsidR="006D516C" w14:paraId="4B494642" w14:textId="77777777" w:rsidTr="006E5CB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516C2E24" w14:textId="77777777" w:rsidR="006D516C" w:rsidRDefault="000647E3" w:rsidP="006E5CB5">
            <w:r>
              <w:rPr>
                <w:b/>
              </w:rPr>
              <w:t>FUNK in functional by meeting #7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E3305ED" w14:textId="77777777" w:rsidR="006D516C" w:rsidRDefault="006D516C" w:rsidP="006E5CB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6772FB0" w14:textId="77777777" w:rsidR="006D516C" w:rsidRDefault="006D516C" w:rsidP="006E5CB5">
            <w:r>
              <w:t>High Energy Check-in for Developers 3:30-4pm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56D3D90" w14:textId="77777777" w:rsidR="006D516C" w:rsidRDefault="006D516C" w:rsidP="006E5CB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ADFBA38" w14:textId="77777777" w:rsidR="006D516C" w:rsidRDefault="006D516C" w:rsidP="006E5CB5">
            <w:r>
              <w:t>High Energy Meeting #7 6-8pm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3F7C850" w14:textId="77777777" w:rsidR="006D516C" w:rsidRDefault="006D516C" w:rsidP="006E5CB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3CC9A54" w14:textId="77777777" w:rsidR="006D516C" w:rsidRDefault="006D516C" w:rsidP="006E5CB5"/>
        </w:tc>
      </w:tr>
      <w:tr w:rsidR="006D516C" w14:paraId="38BCC98B" w14:textId="77777777" w:rsidTr="006E5CB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55191F3A" w14:textId="77777777" w:rsidR="006D516C" w:rsidRDefault="006D516C" w:rsidP="006E5CB5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FCFD853" w14:textId="77777777" w:rsidR="006D516C" w:rsidRDefault="006D516C" w:rsidP="006E5CB5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3AAC358" w14:textId="77777777" w:rsidR="006D516C" w:rsidRDefault="006D516C" w:rsidP="006E5CB5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914BC9D" w14:textId="77777777" w:rsidR="006D516C" w:rsidRDefault="006D516C" w:rsidP="006E5CB5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B94D556" w14:textId="77777777" w:rsidR="006D516C" w:rsidRDefault="006D516C" w:rsidP="006E5CB5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7C91935" w14:textId="77777777" w:rsidR="006D516C" w:rsidRDefault="006D516C" w:rsidP="006E5CB5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8D905B4" w14:textId="77777777" w:rsidR="006D516C" w:rsidRDefault="006D516C" w:rsidP="006E5CB5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</w:tr>
      <w:tr w:rsidR="00D93BC1" w14:paraId="22CFF3AA" w14:textId="77777777" w:rsidTr="006E5CB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3D8CBCC7" w14:textId="77777777" w:rsidR="00D93BC1" w:rsidRPr="00A86A39" w:rsidRDefault="000647E3" w:rsidP="00D93BC1">
            <w:pPr>
              <w:rPr>
                <w:b/>
              </w:rPr>
            </w:pPr>
            <w:r>
              <w:rPr>
                <w:b/>
              </w:rPr>
              <w:t>FUNK in functional by meeting #8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B32EB9E" w14:textId="77777777" w:rsidR="00D93BC1" w:rsidRDefault="00D93BC1" w:rsidP="00D93BC1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B85F79F" w14:textId="77777777" w:rsidR="00D93BC1" w:rsidRDefault="00D93BC1" w:rsidP="00D93BC1">
            <w:r>
              <w:t>High Energy Check-in for Developers 3:30-4pm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D7965D3" w14:textId="77777777" w:rsidR="00D93BC1" w:rsidRDefault="00D93BC1" w:rsidP="00D93BC1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5445266" w14:textId="77777777" w:rsidR="00D93BC1" w:rsidRDefault="00D93BC1" w:rsidP="00D93BC1">
            <w:r>
              <w:t>High Energy Meeting #8 6-8pm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91A11E9" w14:textId="77777777" w:rsidR="00D93BC1" w:rsidRDefault="00D93BC1" w:rsidP="00D93BC1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82DDEFA" w14:textId="77777777" w:rsidR="00D93BC1" w:rsidRDefault="00D93BC1" w:rsidP="00D93BC1"/>
        </w:tc>
      </w:tr>
      <w:tr w:rsidR="00D93BC1" w14:paraId="343094CC" w14:textId="77777777" w:rsidTr="006E5CB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1EC3883E" w14:textId="77777777" w:rsidR="00D93BC1" w:rsidRDefault="00D93BC1" w:rsidP="00D93BC1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E4E70F0" w14:textId="77777777" w:rsidR="00D93BC1" w:rsidRDefault="00D93BC1" w:rsidP="00D93BC1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24F8CCB" w14:textId="77777777" w:rsidR="00D93BC1" w:rsidRDefault="00D93BC1" w:rsidP="00D93BC1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0D906E9" w14:textId="77777777" w:rsidR="00D93BC1" w:rsidRDefault="00D93BC1" w:rsidP="00D93BC1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0EAF735" w14:textId="77777777" w:rsidR="00D93BC1" w:rsidRDefault="00D93BC1" w:rsidP="00D93BC1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11A6893" w14:textId="77777777" w:rsidR="00D93BC1" w:rsidRDefault="00D93BC1" w:rsidP="00D93BC1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D2A8B59" w14:textId="77777777" w:rsidR="00D93BC1" w:rsidRDefault="00D93BC1" w:rsidP="00D93BC1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</w:p>
        </w:tc>
      </w:tr>
      <w:tr w:rsidR="00D93BC1" w14:paraId="0F061644" w14:textId="77777777" w:rsidTr="006E5CB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46C92A2E" w14:textId="77777777" w:rsidR="00D93BC1" w:rsidRPr="00A86A39" w:rsidRDefault="000647E3" w:rsidP="00D93BC1">
            <w:pPr>
              <w:rPr>
                <w:b/>
              </w:rPr>
            </w:pPr>
            <w:r>
              <w:rPr>
                <w:b/>
              </w:rPr>
              <w:t>FUNK in functional by meeting</w:t>
            </w:r>
            <w:r w:rsidR="00D93BC1">
              <w:rPr>
                <w:b/>
              </w:rPr>
              <w:t xml:space="preserve"> #9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E63F8E9" w14:textId="77777777" w:rsidR="00D93BC1" w:rsidRDefault="00D93BC1" w:rsidP="00D93BC1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C50C016" w14:textId="77777777" w:rsidR="00D93BC1" w:rsidRDefault="00D93BC1" w:rsidP="00D93BC1">
            <w:r>
              <w:t>High Energy Check-in for Developers 3:30-4pm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0E5E3BC" w14:textId="77777777" w:rsidR="00D93BC1" w:rsidRDefault="00D93BC1" w:rsidP="00D93BC1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E5E71AD" w14:textId="77777777" w:rsidR="00D93BC1" w:rsidRDefault="00D93BC1" w:rsidP="00D93BC1">
            <w:r>
              <w:t>High Energy Meeting #9 6-8pm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83BAD2D" w14:textId="77777777" w:rsidR="00D93BC1" w:rsidRDefault="00D93BC1" w:rsidP="00D93BC1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46F5B16" w14:textId="77777777" w:rsidR="00D93BC1" w:rsidRDefault="00D93BC1" w:rsidP="00D93BC1"/>
        </w:tc>
      </w:tr>
      <w:tr w:rsidR="00D93BC1" w14:paraId="3AEABBC6" w14:textId="77777777" w:rsidTr="006E5CB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7790D5D0" w14:textId="77777777" w:rsidR="00D93BC1" w:rsidRDefault="00D93BC1" w:rsidP="00D93BC1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A6785BA" w14:textId="77777777" w:rsidR="00D93BC1" w:rsidRDefault="00D93BC1" w:rsidP="00D93BC1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081D91B" w14:textId="77777777" w:rsidR="00D93BC1" w:rsidRDefault="00D93BC1" w:rsidP="00D93BC1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072C4EA" w14:textId="77777777" w:rsidR="00D93BC1" w:rsidRDefault="00D93BC1" w:rsidP="00D93BC1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DF91242" w14:textId="77777777" w:rsidR="00D93BC1" w:rsidRDefault="00D93BC1" w:rsidP="00D93BC1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73E523B" w14:textId="77777777" w:rsidR="00D93BC1" w:rsidRDefault="00D93BC1" w:rsidP="00D93BC1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CE57C9E" w14:textId="77777777" w:rsidR="00D93BC1" w:rsidRDefault="00D93BC1" w:rsidP="00D93BC1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>
              <w:rPr>
                <w:noProof/>
              </w:rPr>
              <w:t>27</w:t>
            </w:r>
            <w:r>
              <w:fldChar w:fldCharType="end"/>
            </w:r>
          </w:p>
        </w:tc>
      </w:tr>
      <w:tr w:rsidR="00D93BC1" w14:paraId="31C4CAAE" w14:textId="77777777" w:rsidTr="006E5CB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5A3276DE" w14:textId="77777777" w:rsidR="00D93BC1" w:rsidRPr="00EC1A78" w:rsidRDefault="00D93BC1" w:rsidP="00D93BC1">
            <w:pPr>
              <w:rPr>
                <w:b/>
              </w:rPr>
            </w:pPr>
            <w:r w:rsidRPr="00EC1A78">
              <w:rPr>
                <w:b/>
              </w:rPr>
              <w:t>Finalize code</w:t>
            </w:r>
          </w:p>
          <w:p w14:paraId="5D06F79E" w14:textId="77777777" w:rsidR="00D93BC1" w:rsidRPr="00EC1A78" w:rsidRDefault="00D93BC1" w:rsidP="00D93BC1">
            <w:pPr>
              <w:rPr>
                <w:b/>
              </w:rPr>
            </w:pPr>
            <w:r w:rsidRPr="00EC1A78">
              <w:rPr>
                <w:b/>
              </w:rPr>
              <w:t>Push to GitHub</w:t>
            </w:r>
          </w:p>
          <w:p w14:paraId="6F56417C" w14:textId="77777777" w:rsidR="00D93BC1" w:rsidRPr="00EC1A78" w:rsidRDefault="00D93BC1" w:rsidP="00D93BC1">
            <w:pPr>
              <w:rPr>
                <w:b/>
              </w:rPr>
            </w:pPr>
            <w:r w:rsidRPr="00EC1A78">
              <w:rPr>
                <w:b/>
              </w:rPr>
              <w:t>Submit 1-2 slide deck</w:t>
            </w:r>
          </w:p>
          <w:p w14:paraId="5B1B3120" w14:textId="77777777" w:rsidR="00D93BC1" w:rsidRDefault="00D93BC1" w:rsidP="00D93BC1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D3874DD" w14:textId="77777777" w:rsidR="00D93BC1" w:rsidRDefault="00D93BC1" w:rsidP="00D93BC1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9E80CC4" w14:textId="77777777" w:rsidR="00D93BC1" w:rsidRDefault="00D93BC1" w:rsidP="00D93BC1">
            <w:r>
              <w:t>High Energy Check-in for Developers 3:30-4pm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63E83D0" w14:textId="77777777" w:rsidR="00D93BC1" w:rsidRDefault="00D93BC1" w:rsidP="00D93BC1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7537669" w14:textId="77777777" w:rsidR="00D93BC1" w:rsidRDefault="00D93BC1" w:rsidP="00D93BC1">
            <w:r>
              <w:t>High Energy Meeting #10 6-8pm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7F28EA8" w14:textId="77777777" w:rsidR="00D93BC1" w:rsidRDefault="00D93BC1" w:rsidP="00D93BC1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F57AE42" w14:textId="77777777" w:rsidR="00D93BC1" w:rsidRDefault="00D93BC1" w:rsidP="00D93BC1"/>
        </w:tc>
      </w:tr>
      <w:tr w:rsidR="00D93BC1" w14:paraId="3C10A3DC" w14:textId="77777777" w:rsidTr="006E5CB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65A05198" w14:textId="77777777" w:rsidR="00D93BC1" w:rsidRDefault="00D93BC1" w:rsidP="00D93BC1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26732FF" w14:textId="77777777" w:rsidR="00D93BC1" w:rsidRDefault="00D93BC1" w:rsidP="00D93BC1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C1C475D" w14:textId="77777777" w:rsidR="00D93BC1" w:rsidRDefault="00D93BC1" w:rsidP="00D93BC1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3EA95C0" w14:textId="77777777" w:rsidR="00D93BC1" w:rsidRDefault="00D93BC1" w:rsidP="00D93BC1">
            <w:pPr>
              <w:pStyle w:val="Dates"/>
            </w:pPr>
            <w:r>
              <w:t>May 1</w:t>
            </w: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97FADDC" w14:textId="77777777" w:rsidR="00D93BC1" w:rsidRDefault="00D93BC1" w:rsidP="00D93BC1">
            <w:pPr>
              <w:pStyle w:val="Dates"/>
            </w:pPr>
            <w:r>
              <w:t>May 2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23D92DC" w14:textId="77777777" w:rsidR="00D93BC1" w:rsidRDefault="00D93BC1" w:rsidP="00D93BC1">
            <w:pPr>
              <w:pStyle w:val="Dates"/>
            </w:pPr>
            <w:r>
              <w:t>May 3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F37D5C5" w14:textId="77777777" w:rsidR="00D93BC1" w:rsidRDefault="00D93BC1" w:rsidP="00D93BC1">
            <w:pPr>
              <w:pStyle w:val="Dates"/>
            </w:pPr>
            <w:r>
              <w:t>May 4</w:t>
            </w:r>
          </w:p>
        </w:tc>
      </w:tr>
      <w:tr w:rsidR="00D93BC1" w14:paraId="10D184DC" w14:textId="77777777" w:rsidTr="006E5CB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656AF8B9" w14:textId="77777777" w:rsidR="00D93BC1" w:rsidRPr="00BA3A85" w:rsidRDefault="00D93BC1" w:rsidP="00D93BC1">
            <w:pPr>
              <w:rPr>
                <w:b/>
              </w:rPr>
            </w:pPr>
            <w:r w:rsidRPr="00BA3A85">
              <w:rPr>
                <w:b/>
              </w:rPr>
              <w:t>Work with WiDS Education Committee if interested in brown bag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3D4CE30" w14:textId="77777777" w:rsidR="00D93BC1" w:rsidRPr="00142E9F" w:rsidRDefault="00D93BC1" w:rsidP="00D93BC1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746D52" wp14:editId="6692A194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131445</wp:posOffset>
                      </wp:positionV>
                      <wp:extent cx="5867400" cy="9525"/>
                      <wp:effectExtent l="0" t="95250" r="0" b="10477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67400" cy="952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A150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0.15pt;margin-top:10.35pt;width:462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" strokecolor="#58768d [3044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5F6E061" w14:textId="77777777" w:rsidR="00D93BC1" w:rsidRDefault="00D93BC1" w:rsidP="00D93BC1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B0AB405" w14:textId="77777777" w:rsidR="00D93BC1" w:rsidRDefault="00D93BC1" w:rsidP="00D93BC1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4A8E1EF" w14:textId="77777777" w:rsidR="00D93BC1" w:rsidRDefault="00D93BC1" w:rsidP="00D93BC1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DF0578E" w14:textId="77777777" w:rsidR="00D93BC1" w:rsidRDefault="00D93BC1" w:rsidP="00D93BC1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85BB23D" w14:textId="77777777" w:rsidR="00D93BC1" w:rsidRDefault="00D93BC1" w:rsidP="00D93BC1"/>
        </w:tc>
      </w:tr>
      <w:tr w:rsidR="00D93BC1" w14:paraId="24797628" w14:textId="77777777" w:rsidTr="000567D0">
        <w:trPr>
          <w:trHeight w:val="1191"/>
        </w:trPr>
        <w:tc>
          <w:tcPr>
            <w:tcW w:w="14384" w:type="dxa"/>
            <w:gridSpan w:val="7"/>
            <w:tcBorders>
              <w:top w:val="single" w:sz="6" w:space="0" w:color="BFBFBF" w:themeColor="background1" w:themeShade="BF"/>
            </w:tcBorders>
          </w:tcPr>
          <w:p w14:paraId="50E2B653" w14:textId="77777777" w:rsidR="00D93BC1" w:rsidRDefault="00D93BC1" w:rsidP="0062192E">
            <w:pPr>
              <w:pStyle w:val="Dates"/>
              <w:jc w:val="left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  <w:r w:rsidR="0062192E">
              <w:t xml:space="preserve">Notes: </w:t>
            </w: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</w:tr>
    </w:tbl>
    <w:p w14:paraId="62B69480" w14:textId="77777777" w:rsidR="006D516C" w:rsidRDefault="006D516C"/>
    <w:sectPr w:rsidR="006D516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478D5" w14:textId="77777777" w:rsidR="008F2194" w:rsidRDefault="008F2194">
      <w:pPr>
        <w:spacing w:before="0" w:after="0"/>
      </w:pPr>
      <w:r>
        <w:separator/>
      </w:r>
    </w:p>
  </w:endnote>
  <w:endnote w:type="continuationSeparator" w:id="0">
    <w:p w14:paraId="4C947C5F" w14:textId="77777777" w:rsidR="008F2194" w:rsidRDefault="008F219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D8CD9" w14:textId="77777777" w:rsidR="008F2194" w:rsidRDefault="008F2194">
      <w:pPr>
        <w:spacing w:before="0" w:after="0"/>
      </w:pPr>
      <w:r>
        <w:separator/>
      </w:r>
    </w:p>
  </w:footnote>
  <w:footnote w:type="continuationSeparator" w:id="0">
    <w:p w14:paraId="587E998B" w14:textId="77777777" w:rsidR="008F2194" w:rsidRDefault="008F219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1479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635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CAB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0C62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3AD0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FA9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C9B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8C3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E3C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7295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94303A"/>
    <w:multiLevelType w:val="hybridMultilevel"/>
    <w:tmpl w:val="A1DA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2/28/2019"/>
    <w:docVar w:name="MonthStart" w:val="2/1/2019"/>
    <w:docVar w:name="ShowDynamicGuides" w:val="1"/>
    <w:docVar w:name="ShowMarginGuides" w:val="0"/>
    <w:docVar w:name="ShowOutlines" w:val="0"/>
    <w:docVar w:name="ShowStaticGuides" w:val="0"/>
  </w:docVars>
  <w:rsids>
    <w:rsidRoot w:val="00194A67"/>
    <w:rsid w:val="00000CC3"/>
    <w:rsid w:val="00046EA9"/>
    <w:rsid w:val="00056814"/>
    <w:rsid w:val="000647E3"/>
    <w:rsid w:val="0006779F"/>
    <w:rsid w:val="000A20FE"/>
    <w:rsid w:val="000C45FF"/>
    <w:rsid w:val="000D350C"/>
    <w:rsid w:val="0011772B"/>
    <w:rsid w:val="001368B8"/>
    <w:rsid w:val="00142E9F"/>
    <w:rsid w:val="00194A67"/>
    <w:rsid w:val="0027720C"/>
    <w:rsid w:val="002B3CBF"/>
    <w:rsid w:val="002F6E35"/>
    <w:rsid w:val="003D7DDA"/>
    <w:rsid w:val="00454FED"/>
    <w:rsid w:val="004824DA"/>
    <w:rsid w:val="0049125A"/>
    <w:rsid w:val="004C4952"/>
    <w:rsid w:val="004C5B17"/>
    <w:rsid w:val="005532F1"/>
    <w:rsid w:val="005562FE"/>
    <w:rsid w:val="005578A3"/>
    <w:rsid w:val="005A27AE"/>
    <w:rsid w:val="0062192E"/>
    <w:rsid w:val="00653A22"/>
    <w:rsid w:val="006B2664"/>
    <w:rsid w:val="006D516C"/>
    <w:rsid w:val="006E2066"/>
    <w:rsid w:val="007564A4"/>
    <w:rsid w:val="007620E1"/>
    <w:rsid w:val="007777B1"/>
    <w:rsid w:val="007A49F2"/>
    <w:rsid w:val="007E4181"/>
    <w:rsid w:val="008536FE"/>
    <w:rsid w:val="00874C9A"/>
    <w:rsid w:val="008F2194"/>
    <w:rsid w:val="009035F5"/>
    <w:rsid w:val="00937359"/>
    <w:rsid w:val="00944085"/>
    <w:rsid w:val="00946A27"/>
    <w:rsid w:val="009A0FFF"/>
    <w:rsid w:val="009C5DB9"/>
    <w:rsid w:val="00A074EF"/>
    <w:rsid w:val="00A35F56"/>
    <w:rsid w:val="00A4654E"/>
    <w:rsid w:val="00A73BBF"/>
    <w:rsid w:val="00A86A39"/>
    <w:rsid w:val="00AB29FA"/>
    <w:rsid w:val="00AD0FAB"/>
    <w:rsid w:val="00B70858"/>
    <w:rsid w:val="00B8151A"/>
    <w:rsid w:val="00BA3A85"/>
    <w:rsid w:val="00C71D73"/>
    <w:rsid w:val="00C7735D"/>
    <w:rsid w:val="00CB1C1C"/>
    <w:rsid w:val="00D17693"/>
    <w:rsid w:val="00D93BC1"/>
    <w:rsid w:val="00DF051F"/>
    <w:rsid w:val="00DF32DE"/>
    <w:rsid w:val="00E02644"/>
    <w:rsid w:val="00E54E11"/>
    <w:rsid w:val="00EA1691"/>
    <w:rsid w:val="00EA4CCF"/>
    <w:rsid w:val="00EB320B"/>
    <w:rsid w:val="00EC1A78"/>
    <w:rsid w:val="00FA21CA"/>
    <w:rsid w:val="00FC0B62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468EDF5"/>
  <w15:docId w15:val="{33385C1E-23E1-4FCB-B3A0-578E5C6F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55D6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D7D9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D7D95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D7D95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E3E4A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E3E4A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uiPriority w:val="1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4"/>
    <w:qFormat/>
    <w:pPr>
      <w:spacing w:before="0" w:after="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3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Days">
    <w:name w:val="Days"/>
    <w:basedOn w:val="Normal"/>
    <w:uiPriority w:val="5"/>
    <w:qFormat/>
    <w:pPr>
      <w:jc w:val="center"/>
    </w:pPr>
    <w:rPr>
      <w:color w:val="595959" w:themeColor="text1" w:themeTint="A6"/>
      <w:sz w:val="22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6"/>
    <w:qFormat/>
    <w:pPr>
      <w:spacing w:before="0" w:after="0"/>
      <w:jc w:val="right"/>
    </w:pPr>
    <w:rPr>
      <w:color w:val="595959" w:themeColor="text1" w:themeTint="A6"/>
      <w:sz w:val="22"/>
    </w:rPr>
  </w:style>
  <w:style w:type="paragraph" w:styleId="BodyText">
    <w:name w:val="Body Text"/>
    <w:basedOn w:val="Normal"/>
    <w:link w:val="BodyTextChar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Pr>
      <w:sz w:val="20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</w:style>
  <w:style w:type="paragraph" w:styleId="BlockText">
    <w:name w:val="Block Text"/>
    <w:basedOn w:val="Normal"/>
    <w:semiHidden/>
    <w:unhideWhenUsed/>
    <w:pPr>
      <w:pBdr>
        <w:top w:val="single" w:sz="2" w:space="10" w:color="5D7D95" w:themeColor="accent1" w:shadow="1"/>
        <w:left w:val="single" w:sz="2" w:space="10" w:color="5D7D95" w:themeColor="accent1" w:shadow="1"/>
        <w:bottom w:val="single" w:sz="2" w:space="10" w:color="5D7D95" w:themeColor="accent1" w:shadow="1"/>
        <w:right w:val="single" w:sz="2" w:space="10" w:color="5D7D95" w:themeColor="accent1" w:shadow="1"/>
      </w:pBdr>
      <w:ind w:left="1152" w:right="1152"/>
    </w:pPr>
    <w:rPr>
      <w:i/>
      <w:iCs/>
      <w:color w:val="5D7D95" w:themeColor="accent1"/>
    </w:rPr>
  </w:style>
  <w:style w:type="paragraph" w:styleId="BodyText2">
    <w:name w:val="Body Text 2"/>
    <w:basedOn w:val="Normal"/>
    <w:link w:val="BodyText2Char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pPr>
      <w:spacing w:after="200"/>
    </w:pPr>
    <w:rPr>
      <w:b/>
      <w:bCs/>
      <w:color w:val="5D7D95" w:themeColor="accent1"/>
    </w:rPr>
  </w:style>
  <w:style w:type="paragraph" w:styleId="Closing">
    <w:name w:val="Closing"/>
    <w:basedOn w:val="Normal"/>
    <w:link w:val="ClosingChar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</w:style>
  <w:style w:type="character" w:customStyle="1" w:styleId="DateChar">
    <w:name w:val="Date Char"/>
    <w:basedOn w:val="DefaultParagraphFont"/>
    <w:link w:val="Date"/>
    <w:semiHidden/>
    <w:rPr>
      <w:sz w:val="20"/>
    </w:rPr>
  </w:style>
  <w:style w:type="paragraph" w:styleId="DocumentMap">
    <w:name w:val="Document Map"/>
    <w:basedOn w:val="Normal"/>
    <w:link w:val="DocumentMapChar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</w:style>
  <w:style w:type="character" w:customStyle="1" w:styleId="E-mailSignatureChar">
    <w:name w:val="E-mail Signature Char"/>
    <w:basedOn w:val="DefaultParagraphFont"/>
    <w:link w:val="E-mailSignature"/>
    <w:semiHidden/>
    <w:rPr>
      <w:sz w:val="20"/>
    </w:rPr>
  </w:style>
  <w:style w:type="paragraph" w:styleId="EndnoteText">
    <w:name w:val="endnote text"/>
    <w:basedOn w:val="Normal"/>
    <w:link w:val="EndnoteTextChar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sz w:val="20"/>
      <w:szCs w:val="20"/>
    </w:rPr>
  </w:style>
  <w:style w:type="paragraph" w:styleId="EnvelopeAddress">
    <w:name w:val="envelope address"/>
    <w:basedOn w:val="Normal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paragraph" w:styleId="FootnoteText">
    <w:name w:val="footnote text"/>
    <w:basedOn w:val="Normal"/>
    <w:link w:val="FootnoteTextChar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455D6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5D7D9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Pr>
      <w:rFonts w:asciiTheme="majorHAnsi" w:eastAsiaTheme="majorEastAsia" w:hAnsiTheme="majorHAnsi" w:cstheme="majorBidi"/>
      <w:b/>
      <w:bCs/>
      <w:color w:val="5D7D95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5D7D95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Theme="majorHAnsi" w:eastAsiaTheme="majorEastAsia" w:hAnsiTheme="majorHAnsi" w:cstheme="majorBidi"/>
      <w:color w:val="2E3E4A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2E3E4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semiHidden/>
    <w:unhideWhenUsed/>
    <w:pPr>
      <w:ind w:left="360" w:hanging="360"/>
      <w:contextualSpacing/>
    </w:pPr>
  </w:style>
  <w:style w:type="paragraph" w:styleId="List2">
    <w:name w:val="List 2"/>
    <w:basedOn w:val="Normal"/>
    <w:semiHidden/>
    <w:unhideWhenUsed/>
    <w:pPr>
      <w:ind w:left="720" w:hanging="360"/>
      <w:contextualSpacing/>
    </w:pPr>
  </w:style>
  <w:style w:type="paragraph" w:styleId="List3">
    <w:name w:val="List 3"/>
    <w:basedOn w:val="Normal"/>
    <w:semiHidden/>
    <w:unhideWhenUsed/>
    <w:pPr>
      <w:ind w:left="1080" w:hanging="360"/>
      <w:contextualSpacing/>
    </w:pPr>
  </w:style>
  <w:style w:type="paragraph" w:styleId="List4">
    <w:name w:val="List 4"/>
    <w:basedOn w:val="Normal"/>
    <w:semiHidden/>
    <w:unhideWhenUsed/>
    <w:pPr>
      <w:ind w:left="1440" w:hanging="360"/>
      <w:contextualSpacing/>
    </w:pPr>
  </w:style>
  <w:style w:type="paragraph" w:styleId="List5">
    <w:name w:val="List 5"/>
    <w:basedOn w:val="Normal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</w:style>
  <w:style w:type="character" w:customStyle="1" w:styleId="NoteHeadingChar">
    <w:name w:val="Note Heading Char"/>
    <w:basedOn w:val="DefaultParagraphFont"/>
    <w:link w:val="NoteHeading"/>
    <w:semiHidden/>
    <w:rPr>
      <w:sz w:val="20"/>
    </w:rPr>
  </w:style>
  <w:style w:type="paragraph" w:styleId="PlainText">
    <w:name w:val="Plain Text"/>
    <w:basedOn w:val="Normal"/>
    <w:link w:val="PlainTextChar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semiHidden/>
    <w:unhideWhenUsed/>
  </w:style>
  <w:style w:type="character" w:customStyle="1" w:styleId="SalutationChar">
    <w:name w:val="Salutation Char"/>
    <w:basedOn w:val="DefaultParagraphFont"/>
    <w:link w:val="Salutation"/>
    <w:semiHidden/>
    <w:rPr>
      <w:sz w:val="20"/>
    </w:rPr>
  </w:style>
  <w:style w:type="paragraph" w:styleId="Signature">
    <w:name w:val="Signature"/>
    <w:basedOn w:val="Normal"/>
    <w:link w:val="SignatureChar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</w:style>
  <w:style w:type="paragraph" w:styleId="TOAHeading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GridTable1Light-Accent2">
    <w:name w:val="Grid Table 1 Light Accent 2"/>
    <w:basedOn w:val="TableNormal"/>
    <w:uiPriority w:val="46"/>
    <w:rsid w:val="00AB29F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E3E4A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5E87A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AB29F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EC1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92675\AppData\Roaming\Microsoft\Templates\Banner%20calenda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687F75FEBA45408141A4BA66E78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A1D55-A539-418B-9346-325403D0D4F6}"/>
      </w:docPartPr>
      <w:docPartBody>
        <w:p w:rsidR="0090383F" w:rsidRDefault="00B301CD">
          <w:pPr>
            <w:pStyle w:val="96687F75FEBA45408141A4BA66E780CF"/>
          </w:pPr>
          <w:r>
            <w:t>Sunday</w:t>
          </w:r>
        </w:p>
      </w:docPartBody>
    </w:docPart>
    <w:docPart>
      <w:docPartPr>
        <w:name w:val="B102E9EEB03F47F9A31330654242B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920F7-B317-4E2E-9295-C1EB0ABF755F}"/>
      </w:docPartPr>
      <w:docPartBody>
        <w:p w:rsidR="0090383F" w:rsidRDefault="00B301CD">
          <w:pPr>
            <w:pStyle w:val="B102E9EEB03F47F9A31330654242BCDB"/>
          </w:pPr>
          <w:r>
            <w:t>Monday</w:t>
          </w:r>
        </w:p>
      </w:docPartBody>
    </w:docPart>
    <w:docPart>
      <w:docPartPr>
        <w:name w:val="980D1A7FDF284117A44958BD76539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F5C98-D8A9-4E8E-A2B4-DEBC271B404C}"/>
      </w:docPartPr>
      <w:docPartBody>
        <w:p w:rsidR="0090383F" w:rsidRDefault="00B301CD">
          <w:pPr>
            <w:pStyle w:val="980D1A7FDF284117A44958BD76539DC9"/>
          </w:pPr>
          <w:r>
            <w:t>Tuesday</w:t>
          </w:r>
        </w:p>
      </w:docPartBody>
    </w:docPart>
    <w:docPart>
      <w:docPartPr>
        <w:name w:val="1BDC8675BFF0474F9565599246038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5126C-6960-4728-97A1-50E623964B94}"/>
      </w:docPartPr>
      <w:docPartBody>
        <w:p w:rsidR="0090383F" w:rsidRDefault="00B301CD">
          <w:pPr>
            <w:pStyle w:val="1BDC8675BFF0474F9565599246038E52"/>
          </w:pPr>
          <w:r>
            <w:t>Wednesday</w:t>
          </w:r>
        </w:p>
      </w:docPartBody>
    </w:docPart>
    <w:docPart>
      <w:docPartPr>
        <w:name w:val="4E7824D488364C04A006E7427EE10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90DD9-A341-4B75-B8E6-C0CA47621041}"/>
      </w:docPartPr>
      <w:docPartBody>
        <w:p w:rsidR="0090383F" w:rsidRDefault="00B301CD">
          <w:pPr>
            <w:pStyle w:val="4E7824D488364C04A006E7427EE10209"/>
          </w:pPr>
          <w:r>
            <w:t>Thursday</w:t>
          </w:r>
        </w:p>
      </w:docPartBody>
    </w:docPart>
    <w:docPart>
      <w:docPartPr>
        <w:name w:val="23C2C3F0B6804AD4931E7CA35075E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6AD1C-72B3-465F-87E6-0834B6FAFC42}"/>
      </w:docPartPr>
      <w:docPartBody>
        <w:p w:rsidR="0090383F" w:rsidRDefault="00B301CD">
          <w:pPr>
            <w:pStyle w:val="23C2C3F0B6804AD4931E7CA35075EA78"/>
          </w:pPr>
          <w:r>
            <w:t>Friday</w:t>
          </w:r>
        </w:p>
      </w:docPartBody>
    </w:docPart>
    <w:docPart>
      <w:docPartPr>
        <w:name w:val="CC999FA101FC4C7191B4EA4713965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099C6-5347-4687-A1E6-55D7498DA4A2}"/>
      </w:docPartPr>
      <w:docPartBody>
        <w:p w:rsidR="0090383F" w:rsidRDefault="00B301CD">
          <w:pPr>
            <w:pStyle w:val="CC999FA101FC4C7191B4EA47139658B9"/>
          </w:pPr>
          <w:r>
            <w:t>Saturday</w:t>
          </w:r>
        </w:p>
      </w:docPartBody>
    </w:docPart>
    <w:docPart>
      <w:docPartPr>
        <w:name w:val="AC65D80E836A47E587F3247502EF9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786C8-C87E-4775-9AD1-15B4E9B351F2}"/>
      </w:docPartPr>
      <w:docPartBody>
        <w:p w:rsidR="0090383F" w:rsidRDefault="00B800FA" w:rsidP="00B800FA">
          <w:pPr>
            <w:pStyle w:val="AC65D80E836A47E587F3247502EF9435"/>
          </w:pPr>
          <w:r>
            <w:t>Sunday</w:t>
          </w:r>
        </w:p>
      </w:docPartBody>
    </w:docPart>
    <w:docPart>
      <w:docPartPr>
        <w:name w:val="4CFFC0C5ED4A4BD298C3E3E964B01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17393-139B-4B3A-829A-2C9BE024D4D2}"/>
      </w:docPartPr>
      <w:docPartBody>
        <w:p w:rsidR="0090383F" w:rsidRDefault="00B800FA" w:rsidP="00B800FA">
          <w:pPr>
            <w:pStyle w:val="4CFFC0C5ED4A4BD298C3E3E964B01498"/>
          </w:pPr>
          <w:r>
            <w:t>Monday</w:t>
          </w:r>
        </w:p>
      </w:docPartBody>
    </w:docPart>
    <w:docPart>
      <w:docPartPr>
        <w:name w:val="500437450C144C38B568D8D232A49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D1F70-578E-4D5B-8B20-05B6140C7616}"/>
      </w:docPartPr>
      <w:docPartBody>
        <w:p w:rsidR="0090383F" w:rsidRDefault="00B800FA" w:rsidP="00B800FA">
          <w:pPr>
            <w:pStyle w:val="500437450C144C38B568D8D232A4959D"/>
          </w:pPr>
          <w:r>
            <w:t>Tuesday</w:t>
          </w:r>
        </w:p>
      </w:docPartBody>
    </w:docPart>
    <w:docPart>
      <w:docPartPr>
        <w:name w:val="C6214F054EA040CBB1FC5D7EA83C3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83870-7529-4B6A-B9B5-EF434E4BFAB6}"/>
      </w:docPartPr>
      <w:docPartBody>
        <w:p w:rsidR="0090383F" w:rsidRDefault="00B800FA" w:rsidP="00B800FA">
          <w:pPr>
            <w:pStyle w:val="C6214F054EA040CBB1FC5D7EA83C35E0"/>
          </w:pPr>
          <w:r>
            <w:t>Wednesday</w:t>
          </w:r>
        </w:p>
      </w:docPartBody>
    </w:docPart>
    <w:docPart>
      <w:docPartPr>
        <w:name w:val="FF72B4F9EB8D4D21A83A50E02E09B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B3ED6-7B7A-436C-A5B8-5684C7251C5C}"/>
      </w:docPartPr>
      <w:docPartBody>
        <w:p w:rsidR="0090383F" w:rsidRDefault="00B800FA" w:rsidP="00B800FA">
          <w:pPr>
            <w:pStyle w:val="FF72B4F9EB8D4D21A83A50E02E09BB2F"/>
          </w:pPr>
          <w:r>
            <w:t>Thursday</w:t>
          </w:r>
        </w:p>
      </w:docPartBody>
    </w:docPart>
    <w:docPart>
      <w:docPartPr>
        <w:name w:val="F766A5FD3E5849ABA8F451B91949D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1668E-546F-4055-AAA1-5BDC797F2C3B}"/>
      </w:docPartPr>
      <w:docPartBody>
        <w:p w:rsidR="0090383F" w:rsidRDefault="00B800FA" w:rsidP="00B800FA">
          <w:pPr>
            <w:pStyle w:val="F766A5FD3E5849ABA8F451B91949D862"/>
          </w:pPr>
          <w:r>
            <w:t>Friday</w:t>
          </w:r>
        </w:p>
      </w:docPartBody>
    </w:docPart>
    <w:docPart>
      <w:docPartPr>
        <w:name w:val="805CE0A88D61479C8596BAB3DF21E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C63D-A609-4ECA-850B-BE4F7980AF18}"/>
      </w:docPartPr>
      <w:docPartBody>
        <w:p w:rsidR="0090383F" w:rsidRDefault="00B800FA" w:rsidP="00B800FA">
          <w:pPr>
            <w:pStyle w:val="805CE0A88D61479C8596BAB3DF21EF30"/>
          </w:pPr>
          <w:r>
            <w:t>Saturday</w:t>
          </w:r>
        </w:p>
      </w:docPartBody>
    </w:docPart>
    <w:docPart>
      <w:docPartPr>
        <w:name w:val="4B6AA3D9009A469B891F9F09409D8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B6B8F-AC4D-4CCB-8386-4AE6A603672B}"/>
      </w:docPartPr>
      <w:docPartBody>
        <w:p w:rsidR="0090383F" w:rsidRDefault="00B800FA" w:rsidP="00B800FA">
          <w:pPr>
            <w:pStyle w:val="4B6AA3D9009A469B891F9F09409D8EA5"/>
          </w:pPr>
          <w:r>
            <w:t>Sunday</w:t>
          </w:r>
        </w:p>
      </w:docPartBody>
    </w:docPart>
    <w:docPart>
      <w:docPartPr>
        <w:name w:val="345455335B624DE5AD382618B8A8A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193F5-7496-424A-BBCA-E6432B6CFC43}"/>
      </w:docPartPr>
      <w:docPartBody>
        <w:p w:rsidR="0090383F" w:rsidRDefault="00B800FA" w:rsidP="00B800FA">
          <w:pPr>
            <w:pStyle w:val="345455335B624DE5AD382618B8A8A30A"/>
          </w:pPr>
          <w:r>
            <w:t>Monday</w:t>
          </w:r>
        </w:p>
      </w:docPartBody>
    </w:docPart>
    <w:docPart>
      <w:docPartPr>
        <w:name w:val="B7620C599D7243119052736F0E182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16DD2-96C6-49D2-9C28-A774724B67B5}"/>
      </w:docPartPr>
      <w:docPartBody>
        <w:p w:rsidR="0090383F" w:rsidRDefault="00B800FA" w:rsidP="00B800FA">
          <w:pPr>
            <w:pStyle w:val="B7620C599D7243119052736F0E18226B"/>
          </w:pPr>
          <w:r>
            <w:t>Tuesday</w:t>
          </w:r>
        </w:p>
      </w:docPartBody>
    </w:docPart>
    <w:docPart>
      <w:docPartPr>
        <w:name w:val="A305D7EBDBF742958AD3704FE80ED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6A682-6578-4381-AA46-842F651D881F}"/>
      </w:docPartPr>
      <w:docPartBody>
        <w:p w:rsidR="0090383F" w:rsidRDefault="00B800FA" w:rsidP="00B800FA">
          <w:pPr>
            <w:pStyle w:val="A305D7EBDBF742958AD3704FE80ED027"/>
          </w:pPr>
          <w:r>
            <w:t>Wednesday</w:t>
          </w:r>
        </w:p>
      </w:docPartBody>
    </w:docPart>
    <w:docPart>
      <w:docPartPr>
        <w:name w:val="E0EFDD14B4E64649AF5373195AFD6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5BEF7-1A20-4F24-B05E-BEDC57D8A2DB}"/>
      </w:docPartPr>
      <w:docPartBody>
        <w:p w:rsidR="0090383F" w:rsidRDefault="00B800FA" w:rsidP="00B800FA">
          <w:pPr>
            <w:pStyle w:val="E0EFDD14B4E64649AF5373195AFD65A7"/>
          </w:pPr>
          <w:r>
            <w:t>Thursday</w:t>
          </w:r>
        </w:p>
      </w:docPartBody>
    </w:docPart>
    <w:docPart>
      <w:docPartPr>
        <w:name w:val="8D9B46A430D84287B00E78A434938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37EC4-CE96-4C0B-99DF-CA08E869B850}"/>
      </w:docPartPr>
      <w:docPartBody>
        <w:p w:rsidR="0090383F" w:rsidRDefault="00B800FA" w:rsidP="00B800FA">
          <w:pPr>
            <w:pStyle w:val="8D9B46A430D84287B00E78A434938CE9"/>
          </w:pPr>
          <w:r>
            <w:t>Friday</w:t>
          </w:r>
        </w:p>
      </w:docPartBody>
    </w:docPart>
    <w:docPart>
      <w:docPartPr>
        <w:name w:val="1981D2817A2C4FFA99C16A0C17BC4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6F0C9-51D8-4A1B-9571-4DE1C9E671EC}"/>
      </w:docPartPr>
      <w:docPartBody>
        <w:p w:rsidR="0090383F" w:rsidRDefault="00B800FA" w:rsidP="00B800FA">
          <w:pPr>
            <w:pStyle w:val="1981D2817A2C4FFA99C16A0C17BC42EF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FA"/>
    <w:rsid w:val="004B0781"/>
    <w:rsid w:val="0090383F"/>
    <w:rsid w:val="00B301CD"/>
    <w:rsid w:val="00B800FA"/>
    <w:rsid w:val="00E204CD"/>
    <w:rsid w:val="00E4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687F75FEBA45408141A4BA66E780CF">
    <w:name w:val="96687F75FEBA45408141A4BA66E780CF"/>
  </w:style>
  <w:style w:type="paragraph" w:customStyle="1" w:styleId="B102E9EEB03F47F9A31330654242BCDB">
    <w:name w:val="B102E9EEB03F47F9A31330654242BCDB"/>
  </w:style>
  <w:style w:type="paragraph" w:customStyle="1" w:styleId="980D1A7FDF284117A44958BD76539DC9">
    <w:name w:val="980D1A7FDF284117A44958BD76539DC9"/>
  </w:style>
  <w:style w:type="paragraph" w:customStyle="1" w:styleId="1BDC8675BFF0474F9565599246038E52">
    <w:name w:val="1BDC8675BFF0474F9565599246038E52"/>
  </w:style>
  <w:style w:type="paragraph" w:customStyle="1" w:styleId="4E7824D488364C04A006E7427EE10209">
    <w:name w:val="4E7824D488364C04A006E7427EE10209"/>
  </w:style>
  <w:style w:type="paragraph" w:customStyle="1" w:styleId="23C2C3F0B6804AD4931E7CA35075EA78">
    <w:name w:val="23C2C3F0B6804AD4931E7CA35075EA78"/>
  </w:style>
  <w:style w:type="paragraph" w:customStyle="1" w:styleId="CC999FA101FC4C7191B4EA47139658B9">
    <w:name w:val="CC999FA101FC4C7191B4EA47139658B9"/>
  </w:style>
  <w:style w:type="paragraph" w:customStyle="1" w:styleId="AC65D80E836A47E587F3247502EF9435">
    <w:name w:val="AC65D80E836A47E587F3247502EF9435"/>
    <w:rsid w:val="00B800FA"/>
  </w:style>
  <w:style w:type="paragraph" w:customStyle="1" w:styleId="4CFFC0C5ED4A4BD298C3E3E964B01498">
    <w:name w:val="4CFFC0C5ED4A4BD298C3E3E964B01498"/>
    <w:rsid w:val="00B800FA"/>
  </w:style>
  <w:style w:type="paragraph" w:customStyle="1" w:styleId="500437450C144C38B568D8D232A4959D">
    <w:name w:val="500437450C144C38B568D8D232A4959D"/>
    <w:rsid w:val="00B800FA"/>
  </w:style>
  <w:style w:type="paragraph" w:customStyle="1" w:styleId="C6214F054EA040CBB1FC5D7EA83C35E0">
    <w:name w:val="C6214F054EA040CBB1FC5D7EA83C35E0"/>
    <w:rsid w:val="00B800FA"/>
  </w:style>
  <w:style w:type="paragraph" w:customStyle="1" w:styleId="FF72B4F9EB8D4D21A83A50E02E09BB2F">
    <w:name w:val="FF72B4F9EB8D4D21A83A50E02E09BB2F"/>
    <w:rsid w:val="00B800FA"/>
  </w:style>
  <w:style w:type="paragraph" w:customStyle="1" w:styleId="F766A5FD3E5849ABA8F451B91949D862">
    <w:name w:val="F766A5FD3E5849ABA8F451B91949D862"/>
    <w:rsid w:val="00B800FA"/>
  </w:style>
  <w:style w:type="paragraph" w:customStyle="1" w:styleId="805CE0A88D61479C8596BAB3DF21EF30">
    <w:name w:val="805CE0A88D61479C8596BAB3DF21EF30"/>
    <w:rsid w:val="00B800FA"/>
  </w:style>
  <w:style w:type="paragraph" w:customStyle="1" w:styleId="4B6AA3D9009A469B891F9F09409D8EA5">
    <w:name w:val="4B6AA3D9009A469B891F9F09409D8EA5"/>
    <w:rsid w:val="00B800FA"/>
  </w:style>
  <w:style w:type="paragraph" w:customStyle="1" w:styleId="345455335B624DE5AD382618B8A8A30A">
    <w:name w:val="345455335B624DE5AD382618B8A8A30A"/>
    <w:rsid w:val="00B800FA"/>
  </w:style>
  <w:style w:type="paragraph" w:customStyle="1" w:styleId="B7620C599D7243119052736F0E18226B">
    <w:name w:val="B7620C599D7243119052736F0E18226B"/>
    <w:rsid w:val="00B800FA"/>
  </w:style>
  <w:style w:type="paragraph" w:customStyle="1" w:styleId="A305D7EBDBF742958AD3704FE80ED027">
    <w:name w:val="A305D7EBDBF742958AD3704FE80ED027"/>
    <w:rsid w:val="00B800FA"/>
  </w:style>
  <w:style w:type="paragraph" w:customStyle="1" w:styleId="E0EFDD14B4E64649AF5373195AFD65A7">
    <w:name w:val="E0EFDD14B4E64649AF5373195AFD65A7"/>
    <w:rsid w:val="00B800FA"/>
  </w:style>
  <w:style w:type="paragraph" w:customStyle="1" w:styleId="8D9B46A430D84287B00E78A434938CE9">
    <w:name w:val="8D9B46A430D84287B00E78A434938CE9"/>
    <w:rsid w:val="00B800FA"/>
  </w:style>
  <w:style w:type="paragraph" w:customStyle="1" w:styleId="1981D2817A2C4FFA99C16A0C17BC42EF">
    <w:name w:val="1981D2817A2C4FFA99C16A0C17BC42EF"/>
    <w:rsid w:val="00B800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oz Allen Blue">
      <a:dk1>
        <a:srgbClr val="000000"/>
      </a:dk1>
      <a:lt1>
        <a:srgbClr val="FFFFFF"/>
      </a:lt1>
      <a:dk2>
        <a:srgbClr val="243646"/>
      </a:dk2>
      <a:lt2>
        <a:srgbClr val="E7E6E6"/>
      </a:lt2>
      <a:accent1>
        <a:srgbClr val="5D7D95"/>
      </a:accent1>
      <a:accent2>
        <a:srgbClr val="243646"/>
      </a:accent2>
      <a:accent3>
        <a:srgbClr val="87AF99"/>
      </a:accent3>
      <a:accent4>
        <a:srgbClr val="AC4324"/>
      </a:accent4>
      <a:accent5>
        <a:srgbClr val="CF3237"/>
      </a:accent5>
      <a:accent6>
        <a:srgbClr val="F6A81B"/>
      </a:accent6>
      <a:hlink>
        <a:srgbClr val="243646"/>
      </a:hlink>
      <a:folHlink>
        <a:srgbClr val="5D7D95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Banner calendar.dotm</Template>
  <TotalTime>1</TotalTime>
  <Pages>3</Pages>
  <Words>1040</Words>
  <Characters>5932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Yarosh, Hillary [USA]</dc:creator>
  <cp:keywords/>
  <dc:description/>
  <cp:lastModifiedBy>Green, Sydney [USA]</cp:lastModifiedBy>
  <cp:revision>2</cp:revision>
  <dcterms:created xsi:type="dcterms:W3CDTF">2019-02-19T12:56:00Z</dcterms:created>
  <dcterms:modified xsi:type="dcterms:W3CDTF">2019-02-19T12:56:00Z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2018-05-07T07:44:01.6106168Z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